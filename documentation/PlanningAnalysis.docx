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10AC0" w14:textId="1423059C" w:rsidR="00F9444C" w:rsidRDefault="000705FC">
      <w:pPr>
        <w:pStyle w:val="NoSpacing"/>
      </w:pPr>
      <w:r>
        <w:t>Tim Rodgerson</w:t>
      </w:r>
    </w:p>
    <w:p w14:paraId="42965200" w14:textId="0383455C" w:rsidR="00E614DD" w:rsidRDefault="000705FC">
      <w:pPr>
        <w:pStyle w:val="NoSpacing"/>
      </w:pPr>
      <w:r>
        <w:t>Professor Warren</w:t>
      </w:r>
    </w:p>
    <w:p w14:paraId="1BD49335" w14:textId="77D9FF5F" w:rsidR="00E614DD" w:rsidRDefault="000705FC">
      <w:pPr>
        <w:pStyle w:val="NoSpacing"/>
      </w:pPr>
      <w:r>
        <w:t>CST 152</w:t>
      </w:r>
    </w:p>
    <w:p w14:paraId="45201D7D" w14:textId="5ECAEDF5" w:rsidR="00E614DD" w:rsidRDefault="000705FC">
      <w:pPr>
        <w:pStyle w:val="NoSpacing"/>
      </w:pPr>
      <w:r>
        <w:t>4/18/2020</w:t>
      </w:r>
    </w:p>
    <w:p w14:paraId="384E3594" w14:textId="024C261C" w:rsidR="000705FC" w:rsidRDefault="000705FC" w:rsidP="009166A6">
      <w:pPr>
        <w:pStyle w:val="Bibliography"/>
        <w:jc w:val="center"/>
      </w:pPr>
      <w:r>
        <w:t>Web Site Topi</w:t>
      </w:r>
      <w:r w:rsidR="009166A6">
        <w:t>c</w:t>
      </w:r>
    </w:p>
    <w:p w14:paraId="495486B3" w14:textId="26773B3B" w:rsidR="002457D1" w:rsidRDefault="00F10D0D" w:rsidP="00C82A06">
      <w:pPr>
        <w:ind w:firstLine="0"/>
      </w:pPr>
      <w:r>
        <w:rPr>
          <w:b/>
          <w:bCs/>
        </w:rPr>
        <w:t>Website Goal:</w:t>
      </w:r>
      <w:r>
        <w:t xml:space="preserve"> Funnel traffic to purchase page and contact page. Also, to provide information to newcomers.</w:t>
      </w:r>
    </w:p>
    <w:p w14:paraId="4728170E" w14:textId="68095F02" w:rsidR="00F10D0D" w:rsidRDefault="00F10D0D" w:rsidP="00C82A06">
      <w:pPr>
        <w:ind w:firstLine="0"/>
      </w:pPr>
    </w:p>
    <w:p w14:paraId="4A8EB148" w14:textId="5A143BDA" w:rsidR="00F10D0D" w:rsidRDefault="00F10D0D" w:rsidP="00C82A06">
      <w:pPr>
        <w:ind w:firstLine="0"/>
      </w:pPr>
      <w:r>
        <w:rPr>
          <w:b/>
          <w:bCs/>
        </w:rPr>
        <w:t xml:space="preserve">Results: </w:t>
      </w:r>
      <w:r w:rsidRPr="00F10D0D">
        <w:t>Desire results are</w:t>
      </w:r>
      <w:r>
        <w:t xml:space="preserve"> to receive</w:t>
      </w:r>
      <w:r>
        <w:rPr>
          <w:b/>
          <w:bCs/>
        </w:rPr>
        <w:t xml:space="preserve"> </w:t>
      </w:r>
      <w:r>
        <w:t>purchases from the education course and recurring visitors that are members of the community.</w:t>
      </w:r>
    </w:p>
    <w:p w14:paraId="5548F53B" w14:textId="6AF4CCDF" w:rsidR="00F10D0D" w:rsidRDefault="00F10D0D" w:rsidP="00C82A06">
      <w:pPr>
        <w:ind w:firstLine="0"/>
      </w:pPr>
    </w:p>
    <w:p w14:paraId="4C646B31" w14:textId="1CBAC851" w:rsidR="00F10D0D" w:rsidRDefault="00F10D0D" w:rsidP="00C82A06">
      <w:pPr>
        <w:ind w:firstLine="0"/>
      </w:pPr>
      <w:r>
        <w:rPr>
          <w:b/>
          <w:bCs/>
        </w:rPr>
        <w:t xml:space="preserve">Titles: </w:t>
      </w:r>
      <w:r>
        <w:t>Reactive Day Trading (home page), Reactive Day Trading Strategies (strategies page), RDT Scalping (information page), RDT short squeeze (information page), Join Reactive Day Trading (contact page),  RDT Services (services page), Live Stream RDT (stream page), RDT watchlist (watchlist page).</w:t>
      </w:r>
    </w:p>
    <w:p w14:paraId="44A39515" w14:textId="529B0F4F" w:rsidR="00F10D0D" w:rsidRDefault="00F10D0D" w:rsidP="00C82A06">
      <w:pPr>
        <w:ind w:firstLine="0"/>
      </w:pPr>
    </w:p>
    <w:p w14:paraId="21A72AE2" w14:textId="06C1A2A3" w:rsidR="00F10D0D" w:rsidRDefault="00EA4E48" w:rsidP="00C82A06">
      <w:pPr>
        <w:ind w:firstLine="0"/>
      </w:pPr>
      <w:r>
        <w:rPr>
          <w:b/>
          <w:bCs/>
        </w:rPr>
        <w:t>Sources</w:t>
      </w:r>
      <w:r w:rsidR="00F31888" w:rsidRPr="00F31888">
        <w:rPr>
          <w:b/>
          <w:bCs/>
        </w:rPr>
        <w:t>:</w:t>
      </w:r>
      <w:r w:rsidR="00F31888">
        <w:rPr>
          <w:b/>
          <w:bCs/>
        </w:rPr>
        <w:t xml:space="preserve"> </w:t>
      </w:r>
    </w:p>
    <w:p w14:paraId="22A35BD2" w14:textId="12C96752" w:rsidR="00EA4E48" w:rsidRDefault="00EA4E48" w:rsidP="00EA4E48">
      <w:pPr>
        <w:pStyle w:val="ListParagraph"/>
        <w:numPr>
          <w:ilvl w:val="0"/>
          <w:numId w:val="23"/>
        </w:numPr>
      </w:pPr>
      <w:r>
        <w:t>My self - providing media such as video and images for content.</w:t>
      </w:r>
    </w:p>
    <w:p w14:paraId="25050411" w14:textId="1B4FF305" w:rsidR="00EA4E48" w:rsidRDefault="00EA4E48" w:rsidP="00EA4E48">
      <w:pPr>
        <w:pStyle w:val="ListParagraph"/>
        <w:numPr>
          <w:ilvl w:val="0"/>
          <w:numId w:val="23"/>
        </w:numPr>
      </w:pPr>
      <w:r>
        <w:t xml:space="preserve">Unsplash.com – for graphics. (photographers include Adam Nowakowski, Austin </w:t>
      </w:r>
      <w:proofErr w:type="spellStart"/>
      <w:r>
        <w:t>Distel</w:t>
      </w:r>
      <w:proofErr w:type="spellEnd"/>
      <w:r>
        <w:t xml:space="preserve">, and Chris </w:t>
      </w:r>
      <w:proofErr w:type="spellStart"/>
      <w:r>
        <w:t>Liverani</w:t>
      </w:r>
      <w:proofErr w:type="spellEnd"/>
      <w:r>
        <w:t>)</w:t>
      </w:r>
    </w:p>
    <w:p w14:paraId="3708D3A4" w14:textId="7BDD6A65" w:rsidR="00EA4E48" w:rsidRDefault="00EA4E48" w:rsidP="00EA4E48">
      <w:pPr>
        <w:pStyle w:val="ListParagraph"/>
        <w:numPr>
          <w:ilvl w:val="0"/>
          <w:numId w:val="23"/>
        </w:numPr>
      </w:pPr>
      <w:r>
        <w:t>Investopedia – for definitions and facts. (scalping and short squeezes)</w:t>
      </w:r>
    </w:p>
    <w:p w14:paraId="1C17FAA3" w14:textId="78B2ABBD" w:rsidR="00EA4E48" w:rsidRPr="00F31888" w:rsidRDefault="00EA4E48" w:rsidP="00EA4E48">
      <w:pPr>
        <w:pStyle w:val="ListParagraph"/>
        <w:numPr>
          <w:ilvl w:val="0"/>
          <w:numId w:val="23"/>
        </w:numPr>
      </w:pPr>
      <w:r>
        <w:t>Font awesome – for icons and graphics (not for any fonts)</w:t>
      </w:r>
    </w:p>
    <w:sectPr w:rsidR="00EA4E48" w:rsidRPr="00F3188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2E134" w14:textId="77777777" w:rsidR="000705FC" w:rsidRDefault="000705FC">
      <w:pPr>
        <w:spacing w:line="240" w:lineRule="auto"/>
      </w:pPr>
      <w:r>
        <w:separator/>
      </w:r>
    </w:p>
  </w:endnote>
  <w:endnote w:type="continuationSeparator" w:id="0">
    <w:p w14:paraId="232D093A" w14:textId="77777777" w:rsidR="000705FC" w:rsidRDefault="00070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55D0E" w14:textId="77777777" w:rsidR="000705FC" w:rsidRDefault="000705FC">
      <w:pPr>
        <w:spacing w:line="240" w:lineRule="auto"/>
      </w:pPr>
      <w:r>
        <w:separator/>
      </w:r>
    </w:p>
  </w:footnote>
  <w:footnote w:type="continuationSeparator" w:id="0">
    <w:p w14:paraId="7FC3239A" w14:textId="77777777" w:rsidR="000705FC" w:rsidRDefault="000705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3CE19" w14:textId="757A2298" w:rsidR="00E614DD" w:rsidRDefault="000705FC" w:rsidP="000705FC">
    <w:pPr>
      <w:pStyle w:val="Header"/>
    </w:pPr>
    <w:r>
      <w:t>Rodgerson</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AC2E6" w14:textId="1FB3FAA6" w:rsidR="00E614DD" w:rsidRDefault="000705FC">
    <w:pPr>
      <w:pStyle w:val="Header"/>
    </w:pPr>
    <w:r>
      <w:t>Rodgerson</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053D36"/>
    <w:multiLevelType w:val="hybridMultilevel"/>
    <w:tmpl w:val="F05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FC"/>
    <w:rsid w:val="00040CBB"/>
    <w:rsid w:val="000705FC"/>
    <w:rsid w:val="000B78C8"/>
    <w:rsid w:val="001463B2"/>
    <w:rsid w:val="001F62C0"/>
    <w:rsid w:val="002457D1"/>
    <w:rsid w:val="00245E02"/>
    <w:rsid w:val="0033237E"/>
    <w:rsid w:val="00353B66"/>
    <w:rsid w:val="004A2675"/>
    <w:rsid w:val="004F7139"/>
    <w:rsid w:val="005B3697"/>
    <w:rsid w:val="00691EC1"/>
    <w:rsid w:val="007A1CFB"/>
    <w:rsid w:val="007C53FB"/>
    <w:rsid w:val="008955EA"/>
    <w:rsid w:val="008B7D18"/>
    <w:rsid w:val="008F1F97"/>
    <w:rsid w:val="008F4052"/>
    <w:rsid w:val="009166A6"/>
    <w:rsid w:val="009D468C"/>
    <w:rsid w:val="009D4EB3"/>
    <w:rsid w:val="00B13D1B"/>
    <w:rsid w:val="00B4114D"/>
    <w:rsid w:val="00B818DF"/>
    <w:rsid w:val="00C82A06"/>
    <w:rsid w:val="00CA77AF"/>
    <w:rsid w:val="00D52117"/>
    <w:rsid w:val="00DB0D39"/>
    <w:rsid w:val="00E14005"/>
    <w:rsid w:val="00E614DD"/>
    <w:rsid w:val="00EA4E48"/>
    <w:rsid w:val="00F10D0D"/>
    <w:rsid w:val="00F31888"/>
    <w:rsid w:val="00F9444C"/>
    <w:rsid w:val="00F9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BC3B69"/>
  <w15:chartTrackingRefBased/>
  <w15:docId w15:val="{429487DE-3E1E-4C94-B507-7A749795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EA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10D3A-C92C-4DCF-91FA-3F66D08C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17</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Timothy Rodgerson</cp:lastModifiedBy>
  <cp:revision>5</cp:revision>
  <dcterms:created xsi:type="dcterms:W3CDTF">2020-04-18T23:36:00Z</dcterms:created>
  <dcterms:modified xsi:type="dcterms:W3CDTF">2020-04-19T02:23:00Z</dcterms:modified>
  <cp:version/>
</cp:coreProperties>
</file>