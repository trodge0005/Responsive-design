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10AC0" w14:textId="1423059C" w:rsidR="00F9444C" w:rsidRDefault="000705FC">
      <w:pPr>
        <w:pStyle w:val="NoSpacing"/>
      </w:pPr>
      <w:r>
        <w:t>Tim Rodgerson</w:t>
      </w:r>
    </w:p>
    <w:p w14:paraId="42965200" w14:textId="0383455C" w:rsidR="00E614DD" w:rsidRDefault="000705FC">
      <w:pPr>
        <w:pStyle w:val="NoSpacing"/>
      </w:pPr>
      <w:r>
        <w:t>Professor Warren</w:t>
      </w:r>
    </w:p>
    <w:p w14:paraId="1BD49335" w14:textId="77D9FF5F" w:rsidR="00E614DD" w:rsidRDefault="000705FC">
      <w:pPr>
        <w:pStyle w:val="NoSpacing"/>
      </w:pPr>
      <w:r>
        <w:t>CST 152</w:t>
      </w:r>
    </w:p>
    <w:p w14:paraId="45201D7D" w14:textId="2C956C53" w:rsidR="00437AD5" w:rsidRDefault="000705FC" w:rsidP="00437AD5">
      <w:pPr>
        <w:pStyle w:val="NoSpacing"/>
      </w:pPr>
      <w:r>
        <w:t>4/18/2020</w:t>
      </w:r>
    </w:p>
    <w:p w14:paraId="21A72AE2" w14:textId="7237F996" w:rsidR="00F10D0D" w:rsidRPr="00582739" w:rsidRDefault="00B623FB" w:rsidP="00B623FB">
      <w:pPr>
        <w:pStyle w:val="NoSpacing"/>
        <w:jc w:val="center"/>
        <w:rPr>
          <w14:reflection w14:blurRad="0" w14:stA="0" w14:stPos="0" w14:endA="0" w14:endPos="98000" w14:dist="0" w14:dir="0" w14:fadeDir="0" w14:sx="0" w14:sy="0" w14:kx="0" w14:ky="0" w14:algn="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8BF95B" wp14:editId="268AE167">
                <wp:simplePos x="0" y="0"/>
                <wp:positionH relativeFrom="column">
                  <wp:posOffset>3133725</wp:posOffset>
                </wp:positionH>
                <wp:positionV relativeFrom="paragraph">
                  <wp:posOffset>1979295</wp:posOffset>
                </wp:positionV>
                <wp:extent cx="342900" cy="390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6FC4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55.85pt" to="273.75pt,1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" strokecolor="#b2b2b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A30DE4" wp14:editId="5AF4D804">
                <wp:simplePos x="0" y="0"/>
                <wp:positionH relativeFrom="column">
                  <wp:posOffset>2466340</wp:posOffset>
                </wp:positionH>
                <wp:positionV relativeFrom="paragraph">
                  <wp:posOffset>1931670</wp:posOffset>
                </wp:positionV>
                <wp:extent cx="352425" cy="466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CFED5" id="Straight Connector 1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152.1pt" to="221.95pt,1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" strokecolor="#b2b2b2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CD8C7" wp14:editId="6473A5C2">
                <wp:simplePos x="0" y="0"/>
                <wp:positionH relativeFrom="column">
                  <wp:posOffset>3838575</wp:posOffset>
                </wp:positionH>
                <wp:positionV relativeFrom="paragraph">
                  <wp:posOffset>1474470</wp:posOffset>
                </wp:positionV>
                <wp:extent cx="0" cy="2000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B699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116.1pt" to="302.25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" strokecolor="#ddd [3204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375BB" wp14:editId="364B29AE">
                <wp:simplePos x="0" y="0"/>
                <wp:positionH relativeFrom="column">
                  <wp:posOffset>3983673</wp:posOffset>
                </wp:positionH>
                <wp:positionV relativeFrom="paragraph">
                  <wp:posOffset>564833</wp:posOffset>
                </wp:positionV>
                <wp:extent cx="69215" cy="2098040"/>
                <wp:effectExtent l="0" t="119062" r="40322" b="116523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9215" cy="2098040"/>
                        </a:xfrm>
                        <a:prstGeom prst="bentConnector3">
                          <a:avLst>
                            <a:gd name="adj1" fmla="val 260354"/>
                          </a:avLst>
                        </a:prstGeom>
                        <a:ln w="25400"/>
                        <a:effectLst>
                          <a:reflection endPos="240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285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8" o:spid="_x0000_s1026" type="#_x0000_t34" style="position:absolute;margin-left:313.7pt;margin-top:44.5pt;width:5.45pt;height:165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" adj="56236" strokecolor="#ddd [32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A504B42" wp14:editId="728BA0A1">
            <wp:simplePos x="0" y="0"/>
            <wp:positionH relativeFrom="margin">
              <wp:posOffset>-161925</wp:posOffset>
            </wp:positionH>
            <wp:positionV relativeFrom="paragraph">
              <wp:posOffset>426720</wp:posOffset>
            </wp:positionV>
            <wp:extent cx="6629400" cy="2638425"/>
            <wp:effectExtent l="0" t="0" r="0" b="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AD5">
        <w:t>Site Ma</w:t>
      </w:r>
      <w:r w:rsidR="00582739">
        <w:t>p</w:t>
      </w:r>
    </w:p>
    <w:sectPr w:rsidR="00F10D0D" w:rsidRPr="00582739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2E134" w14:textId="77777777" w:rsidR="000705FC" w:rsidRDefault="000705FC">
      <w:pPr>
        <w:spacing w:line="240" w:lineRule="auto"/>
      </w:pPr>
      <w:r>
        <w:separator/>
      </w:r>
    </w:p>
  </w:endnote>
  <w:endnote w:type="continuationSeparator" w:id="0">
    <w:p w14:paraId="232D093A" w14:textId="77777777" w:rsidR="000705FC" w:rsidRDefault="000705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55D0E" w14:textId="77777777" w:rsidR="000705FC" w:rsidRDefault="000705FC">
      <w:pPr>
        <w:spacing w:line="240" w:lineRule="auto"/>
      </w:pPr>
      <w:r>
        <w:separator/>
      </w:r>
    </w:p>
  </w:footnote>
  <w:footnote w:type="continuationSeparator" w:id="0">
    <w:p w14:paraId="7FC3239A" w14:textId="77777777" w:rsidR="000705FC" w:rsidRDefault="000705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3CE19" w14:textId="757A2298" w:rsidR="00E614DD" w:rsidRDefault="000705FC" w:rsidP="000705FC">
    <w:pPr>
      <w:pStyle w:val="Header"/>
    </w:pPr>
    <w:r>
      <w:t>Rodgerson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AC2E6" w14:textId="1FB3FAA6" w:rsidR="00E614DD" w:rsidRDefault="000705FC">
    <w:pPr>
      <w:pStyle w:val="Header"/>
    </w:pPr>
    <w:r>
      <w:t>Rodgerson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762CAC"/>
    <w:multiLevelType w:val="hybridMultilevel"/>
    <w:tmpl w:val="FF669B26"/>
    <w:lvl w:ilvl="0" w:tplc="770A2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F0F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08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EA6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6CAA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44F2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8EE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0C4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2A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BD67FC"/>
    <w:multiLevelType w:val="hybridMultilevel"/>
    <w:tmpl w:val="F41A2124"/>
    <w:lvl w:ilvl="0" w:tplc="B8820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87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C20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09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BC8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66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9E3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8887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08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B483C3E"/>
    <w:multiLevelType w:val="hybridMultilevel"/>
    <w:tmpl w:val="99E201E0"/>
    <w:lvl w:ilvl="0" w:tplc="3B1AB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B6D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806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28B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DA4F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82B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A4C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B8D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AB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6"/>
  </w:num>
  <w:num w:numId="15">
    <w:abstractNumId w:val="22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3"/>
  </w:num>
  <w:num w:numId="21">
    <w:abstractNumId w:val="14"/>
  </w:num>
  <w:num w:numId="22">
    <w:abstractNumId w:val="21"/>
  </w:num>
  <w:num w:numId="23">
    <w:abstractNumId w:val="24"/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FC"/>
    <w:rsid w:val="00040CBB"/>
    <w:rsid w:val="000705FC"/>
    <w:rsid w:val="000B78C8"/>
    <w:rsid w:val="001463B2"/>
    <w:rsid w:val="001F62C0"/>
    <w:rsid w:val="002457D1"/>
    <w:rsid w:val="00245E02"/>
    <w:rsid w:val="0031198D"/>
    <w:rsid w:val="0033237E"/>
    <w:rsid w:val="00353B66"/>
    <w:rsid w:val="00437AD5"/>
    <w:rsid w:val="004A2675"/>
    <w:rsid w:val="004F7139"/>
    <w:rsid w:val="00582739"/>
    <w:rsid w:val="005B3697"/>
    <w:rsid w:val="00691EC1"/>
    <w:rsid w:val="007A1CFB"/>
    <w:rsid w:val="007C53FB"/>
    <w:rsid w:val="008B7D18"/>
    <w:rsid w:val="008F1F97"/>
    <w:rsid w:val="008F4052"/>
    <w:rsid w:val="009166A6"/>
    <w:rsid w:val="009D468C"/>
    <w:rsid w:val="009D4EB3"/>
    <w:rsid w:val="00B13D1B"/>
    <w:rsid w:val="00B4114D"/>
    <w:rsid w:val="00B623FB"/>
    <w:rsid w:val="00B818DF"/>
    <w:rsid w:val="00BB228E"/>
    <w:rsid w:val="00C82A06"/>
    <w:rsid w:val="00CA77AF"/>
    <w:rsid w:val="00D52117"/>
    <w:rsid w:val="00DB0D39"/>
    <w:rsid w:val="00E14005"/>
    <w:rsid w:val="00E5349E"/>
    <w:rsid w:val="00E614DD"/>
    <w:rsid w:val="00F10D0D"/>
    <w:rsid w:val="00F31888"/>
    <w:rsid w:val="00F9444C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C3B69"/>
  <w15:chartTrackingRefBased/>
  <w15:docId w15:val="{429487DE-3E1E-4C94-B507-7A749795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1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1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\AppData\Roaming\Microsoft\Templates\MLA%20style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E2A048-5A29-45BC-AFEC-A92D7F3A687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4F3559-AE34-4F8D-BA33-C4F549202A56}">
      <dgm:prSet phldrT="[Text]"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r>
            <a:rPr lang="en-US"/>
            <a:t>Home</a:t>
          </a:r>
        </a:p>
      </dgm:t>
    </dgm:pt>
    <dgm:pt modelId="{AAAA9BE5-A0CD-4760-914A-2E38F9897E95}" type="parTrans" cxnId="{81BBA91A-8F71-457D-955C-F8A469F0365F}">
      <dgm:prSet/>
      <dgm:spPr/>
      <dgm:t>
        <a:bodyPr/>
        <a:lstStyle/>
        <a:p>
          <a:endParaRPr lang="en-US"/>
        </a:p>
      </dgm:t>
    </dgm:pt>
    <dgm:pt modelId="{6B81243A-CC2C-467F-8547-AEA4EE665346}" type="sibTrans" cxnId="{81BBA91A-8F71-457D-955C-F8A469F0365F}">
      <dgm:prSet/>
      <dgm:spPr/>
      <dgm:t>
        <a:bodyPr/>
        <a:lstStyle/>
        <a:p>
          <a:endParaRPr lang="en-US"/>
        </a:p>
      </dgm:t>
    </dgm:pt>
    <dgm:pt modelId="{42CA58DD-E419-4948-88E2-5582727CCF1D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Live Stream</a:t>
          </a:r>
        </a:p>
      </dgm:t>
    </dgm:pt>
    <dgm:pt modelId="{890B62A3-4407-4590-ABB2-45FE8DF8F33B}" type="parTrans" cxnId="{13E68894-810B-493C-8E8F-52313F6F62AD}">
      <dgm:prSet/>
      <dgm:spPr/>
      <dgm:t>
        <a:bodyPr/>
        <a:lstStyle/>
        <a:p>
          <a:endParaRPr lang="en-US"/>
        </a:p>
      </dgm:t>
    </dgm:pt>
    <dgm:pt modelId="{836F4DA8-FFDE-40B7-9322-FA77EBEF48FE}" type="sibTrans" cxnId="{13E68894-810B-493C-8E8F-52313F6F62AD}">
      <dgm:prSet/>
      <dgm:spPr/>
      <dgm:t>
        <a:bodyPr/>
        <a:lstStyle/>
        <a:p>
          <a:endParaRPr lang="en-US"/>
        </a:p>
      </dgm:t>
    </dgm:pt>
    <dgm:pt modelId="{537E88B5-43BC-420A-88D5-B645F858C7CB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Services</a:t>
          </a:r>
        </a:p>
      </dgm:t>
    </dgm:pt>
    <dgm:pt modelId="{353FAAFE-C5AE-4523-9711-BC4BA082D770}" type="sibTrans" cxnId="{6181BBEC-8E82-428D-A5D2-8EB98421E713}">
      <dgm:prSet/>
      <dgm:spPr/>
      <dgm:t>
        <a:bodyPr/>
        <a:lstStyle/>
        <a:p>
          <a:endParaRPr lang="en-US"/>
        </a:p>
      </dgm:t>
    </dgm:pt>
    <dgm:pt modelId="{DFA7F2B3-7308-4CE9-A042-478163E9D325}" type="parTrans" cxnId="{6181BBEC-8E82-428D-A5D2-8EB98421E713}">
      <dgm:prSet/>
      <dgm:spPr/>
      <dgm:t>
        <a:bodyPr/>
        <a:lstStyle/>
        <a:p>
          <a:endParaRPr lang="en-US"/>
        </a:p>
      </dgm:t>
    </dgm:pt>
    <dgm:pt modelId="{84F24979-0789-467F-A096-D10C3FAE072D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Scalping</a:t>
          </a:r>
        </a:p>
      </dgm:t>
    </dgm:pt>
    <dgm:pt modelId="{67C6BF67-36A3-4146-BD8C-89C2B53F5FDF}" type="parTrans" cxnId="{ADDB59A3-4008-4865-B6E9-937B5DF2BD27}">
      <dgm:prSet/>
      <dgm:spPr/>
      <dgm:t>
        <a:bodyPr/>
        <a:lstStyle/>
        <a:p>
          <a:endParaRPr lang="en-US"/>
        </a:p>
      </dgm:t>
    </dgm:pt>
    <dgm:pt modelId="{0FBEB469-D4DD-4156-8522-0432766ED7A4}" type="sibTrans" cxnId="{ADDB59A3-4008-4865-B6E9-937B5DF2BD27}">
      <dgm:prSet/>
      <dgm:spPr/>
      <dgm:t>
        <a:bodyPr/>
        <a:lstStyle/>
        <a:p>
          <a:endParaRPr lang="en-US"/>
        </a:p>
      </dgm:t>
    </dgm:pt>
    <dgm:pt modelId="{1606DD1B-DA18-405F-BFBC-FEC89ACE690B}">
      <dgm:prSet phldrT="[Text]"/>
      <dgm:spPr>
        <a:solidFill>
          <a:srgbClr val="0070C0"/>
        </a:solidFill>
        <a:effectLst>
          <a:reflection stA="45000" endPos="0" dist="50800" dir="5400000" sy="-100000" algn="bl" rotWithShape="0"/>
        </a:effectLst>
      </dgm:spPr>
      <dgm:t>
        <a:bodyPr/>
        <a:lstStyle/>
        <a:p>
          <a:r>
            <a:rPr lang="en-US"/>
            <a:t>Strategies</a:t>
          </a:r>
        </a:p>
      </dgm:t>
    </dgm:pt>
    <dgm:pt modelId="{4AFB772C-3304-4205-BB13-C054FB3EF52D}" type="parTrans" cxnId="{3067A53E-075F-4811-A3AE-1B76B3CD174D}">
      <dgm:prSet/>
      <dgm:spPr/>
      <dgm:t>
        <a:bodyPr/>
        <a:lstStyle/>
        <a:p>
          <a:endParaRPr lang="en-US"/>
        </a:p>
      </dgm:t>
    </dgm:pt>
    <dgm:pt modelId="{95FC7FE2-F1DB-4158-B23E-00764202A5ED}" type="sibTrans" cxnId="{3067A53E-075F-4811-A3AE-1B76B3CD174D}">
      <dgm:prSet/>
      <dgm:spPr/>
      <dgm:t>
        <a:bodyPr/>
        <a:lstStyle/>
        <a:p>
          <a:endParaRPr lang="en-US"/>
        </a:p>
      </dgm:t>
    </dgm:pt>
    <dgm:pt modelId="{CC3EECA0-C93C-4732-B818-5B5DD9250335}">
      <dgm:prSet phldrT="[Text]"/>
      <dgm:spPr>
        <a:solidFill>
          <a:srgbClr val="0070C0"/>
        </a:solidFill>
      </dgm:spPr>
      <dgm:t>
        <a:bodyPr/>
        <a:lstStyle/>
        <a:p>
          <a:r>
            <a:rPr lang="en-US"/>
            <a:t>Watchlist</a:t>
          </a:r>
        </a:p>
      </dgm:t>
    </dgm:pt>
    <dgm:pt modelId="{9AF20353-ED49-44CC-B4B1-764F7B2FE1FA}" type="parTrans" cxnId="{BE37F632-7C45-450B-9EDC-D063EDD6C114}">
      <dgm:prSet/>
      <dgm:spPr/>
      <dgm:t>
        <a:bodyPr/>
        <a:lstStyle/>
        <a:p>
          <a:endParaRPr lang="en-US"/>
        </a:p>
      </dgm:t>
    </dgm:pt>
    <dgm:pt modelId="{72533D03-B753-4F71-8499-5681E733D0EF}" type="sibTrans" cxnId="{BE37F632-7C45-450B-9EDC-D063EDD6C114}">
      <dgm:prSet/>
      <dgm:spPr/>
      <dgm:t>
        <a:bodyPr/>
        <a:lstStyle/>
        <a:p>
          <a:endParaRPr lang="en-US"/>
        </a:p>
      </dgm:t>
    </dgm:pt>
    <dgm:pt modelId="{4C87E1AA-A9E5-4521-8673-16A42C7E4617}">
      <dgm:prSet phldrT="[Text]"/>
      <dgm:spPr>
        <a:solidFill>
          <a:srgbClr val="00B050"/>
        </a:solidFill>
      </dgm:spPr>
      <dgm:t>
        <a:bodyPr/>
        <a:lstStyle/>
        <a:p>
          <a:r>
            <a:rPr lang="en-US"/>
            <a:t>Short Squeeze</a:t>
          </a:r>
        </a:p>
      </dgm:t>
    </dgm:pt>
    <dgm:pt modelId="{953DB45F-281C-4316-905E-2CE096842667}" type="parTrans" cxnId="{5AD59C9C-720D-4634-B75F-CF0D8B8D68AB}">
      <dgm:prSet/>
      <dgm:spPr/>
      <dgm:t>
        <a:bodyPr/>
        <a:lstStyle/>
        <a:p>
          <a:endParaRPr lang="en-US"/>
        </a:p>
      </dgm:t>
    </dgm:pt>
    <dgm:pt modelId="{777C206C-4D6C-4B6F-9C76-15B0740DCEE4}" type="sibTrans" cxnId="{5AD59C9C-720D-4634-B75F-CF0D8B8D68AB}">
      <dgm:prSet/>
      <dgm:spPr/>
      <dgm:t>
        <a:bodyPr/>
        <a:lstStyle/>
        <a:p>
          <a:endParaRPr lang="en-US"/>
        </a:p>
      </dgm:t>
    </dgm:pt>
    <dgm:pt modelId="{057AFB83-FF8F-49D2-BEB5-343A3919C67E}">
      <dgm:prSet phldrT="[Text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r>
            <a:rPr lang="en-US"/>
            <a:t>Contact</a:t>
          </a:r>
        </a:p>
      </dgm:t>
    </dgm:pt>
    <dgm:pt modelId="{BEDEF702-2898-48C3-AC1A-C85B8C5D40D0}" type="parTrans" cxnId="{9DDA7D20-C536-46F9-813C-E0FBE8C133C1}">
      <dgm:prSet/>
      <dgm:spPr/>
      <dgm:t>
        <a:bodyPr/>
        <a:lstStyle/>
        <a:p>
          <a:endParaRPr lang="en-US"/>
        </a:p>
      </dgm:t>
    </dgm:pt>
    <dgm:pt modelId="{FAB6812F-4445-4EA6-B7B8-E841D76EBFDC}" type="sibTrans" cxnId="{9DDA7D20-C536-46F9-813C-E0FBE8C133C1}">
      <dgm:prSet/>
      <dgm:spPr/>
      <dgm:t>
        <a:bodyPr/>
        <a:lstStyle/>
        <a:p>
          <a:endParaRPr lang="en-US"/>
        </a:p>
      </dgm:t>
    </dgm:pt>
    <dgm:pt modelId="{B28B8AA2-60C5-4D58-B338-615722F6E5B5}" type="pres">
      <dgm:prSet presAssocID="{D7E2A048-5A29-45BC-AFEC-A92D7F3A687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0BB7935-7E6C-479E-A7EB-22156CAEE96E}" type="pres">
      <dgm:prSet presAssocID="{424F3559-AE34-4F8D-BA33-C4F549202A56}" presName="hierRoot1" presStyleCnt="0">
        <dgm:presLayoutVars>
          <dgm:hierBranch val="init"/>
        </dgm:presLayoutVars>
      </dgm:prSet>
      <dgm:spPr/>
    </dgm:pt>
    <dgm:pt modelId="{3AF0FB74-E8BE-4F52-9D86-47166E627CD6}" type="pres">
      <dgm:prSet presAssocID="{424F3559-AE34-4F8D-BA33-C4F549202A56}" presName="rootComposite1" presStyleCnt="0"/>
      <dgm:spPr/>
    </dgm:pt>
    <dgm:pt modelId="{24899E92-DED3-487A-9FFE-33A58956435B}" type="pres">
      <dgm:prSet presAssocID="{424F3559-AE34-4F8D-BA33-C4F549202A56}" presName="rootText1" presStyleLbl="node0" presStyleIdx="0" presStyleCnt="6" custScaleY="42003" custLinFactX="89401" custLinFactNeighborX="100000" custLinFactNeighborY="-67120">
        <dgm:presLayoutVars>
          <dgm:chPref val="3"/>
        </dgm:presLayoutVars>
      </dgm:prSet>
      <dgm:spPr/>
    </dgm:pt>
    <dgm:pt modelId="{91A9F3D9-9398-49F6-BB91-B5292EE8F74D}" type="pres">
      <dgm:prSet presAssocID="{424F3559-AE34-4F8D-BA33-C4F549202A56}" presName="rootConnector1" presStyleLbl="node1" presStyleIdx="0" presStyleCnt="0"/>
      <dgm:spPr/>
    </dgm:pt>
    <dgm:pt modelId="{1AEFDD7B-A262-4451-B1D7-0B3682D81233}" type="pres">
      <dgm:prSet presAssocID="{424F3559-AE34-4F8D-BA33-C4F549202A56}" presName="hierChild2" presStyleCnt="0"/>
      <dgm:spPr/>
    </dgm:pt>
    <dgm:pt modelId="{9AD7615B-6E9B-4EDD-A8F5-862C1B6BA7E3}" type="pres">
      <dgm:prSet presAssocID="{DFA7F2B3-7308-4CE9-A042-478163E9D325}" presName="Name37" presStyleLbl="parChTrans1D2" presStyleIdx="0" presStyleCnt="2"/>
      <dgm:spPr/>
    </dgm:pt>
    <dgm:pt modelId="{D802E58C-9E47-40CE-8294-0C1D4EEACA61}" type="pres">
      <dgm:prSet presAssocID="{537E88B5-43BC-420A-88D5-B645F858C7CB}" presName="hierRoot2" presStyleCnt="0">
        <dgm:presLayoutVars>
          <dgm:hierBranch val="init"/>
        </dgm:presLayoutVars>
      </dgm:prSet>
      <dgm:spPr/>
    </dgm:pt>
    <dgm:pt modelId="{9BFD6BCF-7A76-4F42-891F-1239A14E19CC}" type="pres">
      <dgm:prSet presAssocID="{537E88B5-43BC-420A-88D5-B645F858C7CB}" presName="rootComposite" presStyleCnt="0"/>
      <dgm:spPr/>
    </dgm:pt>
    <dgm:pt modelId="{ABDABA75-6178-4FAA-9739-29CDECD4E45A}" type="pres">
      <dgm:prSet presAssocID="{537E88B5-43BC-420A-88D5-B645F858C7CB}" presName="rootText" presStyleLbl="node2" presStyleIdx="0" presStyleCnt="2" custScaleX="55769" custScaleY="60291" custLinFactNeighborX="53326" custLinFactNeighborY="-32324">
        <dgm:presLayoutVars>
          <dgm:chPref val="3"/>
        </dgm:presLayoutVars>
      </dgm:prSet>
      <dgm:spPr/>
    </dgm:pt>
    <dgm:pt modelId="{97683030-F50A-4E5B-9965-B1843C2DE16E}" type="pres">
      <dgm:prSet presAssocID="{537E88B5-43BC-420A-88D5-B645F858C7CB}" presName="rootConnector" presStyleLbl="node2" presStyleIdx="0" presStyleCnt="2"/>
      <dgm:spPr/>
    </dgm:pt>
    <dgm:pt modelId="{A4BAB95D-5295-4FB4-B990-DBB0446AB982}" type="pres">
      <dgm:prSet presAssocID="{537E88B5-43BC-420A-88D5-B645F858C7CB}" presName="hierChild4" presStyleCnt="0"/>
      <dgm:spPr/>
    </dgm:pt>
    <dgm:pt modelId="{3192C3E6-A27E-4180-B2A7-91D5B23F7C48}" type="pres">
      <dgm:prSet presAssocID="{537E88B5-43BC-420A-88D5-B645F858C7CB}" presName="hierChild5" presStyleCnt="0"/>
      <dgm:spPr/>
    </dgm:pt>
    <dgm:pt modelId="{1DEFBF08-C198-4786-88C5-500EEC75C9BD}" type="pres">
      <dgm:prSet presAssocID="{890B62A3-4407-4590-ABB2-45FE8DF8F33B}" presName="Name37" presStyleLbl="parChTrans1D2" presStyleIdx="1" presStyleCnt="2"/>
      <dgm:spPr/>
    </dgm:pt>
    <dgm:pt modelId="{B8FEC026-E72C-42CE-9176-1C3528198BD6}" type="pres">
      <dgm:prSet presAssocID="{42CA58DD-E419-4948-88E2-5582727CCF1D}" presName="hierRoot2" presStyleCnt="0">
        <dgm:presLayoutVars>
          <dgm:hierBranch val="init"/>
        </dgm:presLayoutVars>
      </dgm:prSet>
      <dgm:spPr/>
    </dgm:pt>
    <dgm:pt modelId="{EA697D25-9C78-4523-AD28-C896C129CF55}" type="pres">
      <dgm:prSet presAssocID="{42CA58DD-E419-4948-88E2-5582727CCF1D}" presName="rootComposite" presStyleCnt="0"/>
      <dgm:spPr/>
    </dgm:pt>
    <dgm:pt modelId="{C74616A4-6519-458C-9291-9B6C4F6AE8DC}" type="pres">
      <dgm:prSet presAssocID="{42CA58DD-E419-4948-88E2-5582727CCF1D}" presName="rootText" presStyleLbl="node2" presStyleIdx="1" presStyleCnt="2" custScaleX="52547" custScaleY="54169" custLinFactNeighborX="67324" custLinFactNeighborY="-29608">
        <dgm:presLayoutVars>
          <dgm:chPref val="3"/>
        </dgm:presLayoutVars>
      </dgm:prSet>
      <dgm:spPr/>
    </dgm:pt>
    <dgm:pt modelId="{662C948D-ED82-41FE-8566-343A772B9736}" type="pres">
      <dgm:prSet presAssocID="{42CA58DD-E419-4948-88E2-5582727CCF1D}" presName="rootConnector" presStyleLbl="node2" presStyleIdx="1" presStyleCnt="2"/>
      <dgm:spPr/>
    </dgm:pt>
    <dgm:pt modelId="{5B84D87C-EDFD-4018-8392-36D551F1B84E}" type="pres">
      <dgm:prSet presAssocID="{42CA58DD-E419-4948-88E2-5582727CCF1D}" presName="hierChild4" presStyleCnt="0"/>
      <dgm:spPr/>
    </dgm:pt>
    <dgm:pt modelId="{9CA82BA2-C4AC-45C1-8AF8-66A0682F31CB}" type="pres">
      <dgm:prSet presAssocID="{42CA58DD-E419-4948-88E2-5582727CCF1D}" presName="hierChild5" presStyleCnt="0"/>
      <dgm:spPr/>
    </dgm:pt>
    <dgm:pt modelId="{E287DCA8-343E-49E5-98C9-EF3888A7C18A}" type="pres">
      <dgm:prSet presAssocID="{424F3559-AE34-4F8D-BA33-C4F549202A56}" presName="hierChild3" presStyleCnt="0"/>
      <dgm:spPr/>
    </dgm:pt>
    <dgm:pt modelId="{355BAD57-1787-402D-AFF1-DC7AB21FD8DC}" type="pres">
      <dgm:prSet presAssocID="{84F24979-0789-467F-A096-D10C3FAE072D}" presName="hierRoot1" presStyleCnt="0">
        <dgm:presLayoutVars>
          <dgm:hierBranch val="init"/>
        </dgm:presLayoutVars>
      </dgm:prSet>
      <dgm:spPr/>
    </dgm:pt>
    <dgm:pt modelId="{07AFA9A9-BEE5-4723-BB43-441BB5C22204}" type="pres">
      <dgm:prSet presAssocID="{84F24979-0789-467F-A096-D10C3FAE072D}" presName="rootComposite1" presStyleCnt="0"/>
      <dgm:spPr/>
    </dgm:pt>
    <dgm:pt modelId="{36E32081-0CA9-4496-A0B5-A8D004A72D1A}" type="pres">
      <dgm:prSet presAssocID="{84F24979-0789-467F-A096-D10C3FAE072D}" presName="rootText1" presStyleLbl="node0" presStyleIdx="1" presStyleCnt="6" custScaleX="65091" custScaleY="61239" custLinFactY="67080" custLinFactNeighborX="45445" custLinFactNeighborY="100000">
        <dgm:presLayoutVars>
          <dgm:chPref val="3"/>
        </dgm:presLayoutVars>
      </dgm:prSet>
      <dgm:spPr/>
    </dgm:pt>
    <dgm:pt modelId="{AC9DAB1B-F0D2-410F-8523-61737413AC30}" type="pres">
      <dgm:prSet presAssocID="{84F24979-0789-467F-A096-D10C3FAE072D}" presName="rootConnector1" presStyleLbl="node1" presStyleIdx="0" presStyleCnt="0"/>
      <dgm:spPr/>
    </dgm:pt>
    <dgm:pt modelId="{7706743E-2A88-4426-A7D5-B16B3F982166}" type="pres">
      <dgm:prSet presAssocID="{84F24979-0789-467F-A096-D10C3FAE072D}" presName="hierChild2" presStyleCnt="0"/>
      <dgm:spPr/>
    </dgm:pt>
    <dgm:pt modelId="{781C43ED-C8AD-45FC-BC24-DF8A27330F49}" type="pres">
      <dgm:prSet presAssocID="{84F24979-0789-467F-A096-D10C3FAE072D}" presName="hierChild3" presStyleCnt="0"/>
      <dgm:spPr/>
    </dgm:pt>
    <dgm:pt modelId="{48EA607A-35B1-4FD0-9008-8780FC686321}" type="pres">
      <dgm:prSet presAssocID="{1606DD1B-DA18-405F-BFBC-FEC89ACE690B}" presName="hierRoot1" presStyleCnt="0">
        <dgm:presLayoutVars>
          <dgm:hierBranch val="init"/>
        </dgm:presLayoutVars>
      </dgm:prSet>
      <dgm:spPr/>
    </dgm:pt>
    <dgm:pt modelId="{FC2246E8-0496-4A93-81E2-F4FF4F228DC9}" type="pres">
      <dgm:prSet presAssocID="{1606DD1B-DA18-405F-BFBC-FEC89ACE690B}" presName="rootComposite1" presStyleCnt="0"/>
      <dgm:spPr/>
    </dgm:pt>
    <dgm:pt modelId="{EB044A2A-BFDC-4EDD-9271-B051BA131CD5}" type="pres">
      <dgm:prSet presAssocID="{1606DD1B-DA18-405F-BFBC-FEC89ACE690B}" presName="rootText1" presStyleLbl="node0" presStyleIdx="2" presStyleCnt="6" custScaleX="59076" custScaleY="58575" custLinFactNeighborX="3826" custLinFactNeighborY="55442">
        <dgm:presLayoutVars>
          <dgm:chPref val="3"/>
        </dgm:presLayoutVars>
      </dgm:prSet>
      <dgm:spPr/>
    </dgm:pt>
    <dgm:pt modelId="{788E4D2D-A22A-43BB-A126-A10BFAF39E5C}" type="pres">
      <dgm:prSet presAssocID="{1606DD1B-DA18-405F-BFBC-FEC89ACE690B}" presName="rootConnector1" presStyleLbl="node1" presStyleIdx="0" presStyleCnt="0"/>
      <dgm:spPr/>
    </dgm:pt>
    <dgm:pt modelId="{5903591A-A57B-4346-92D0-E7D87578B139}" type="pres">
      <dgm:prSet presAssocID="{1606DD1B-DA18-405F-BFBC-FEC89ACE690B}" presName="hierChild2" presStyleCnt="0"/>
      <dgm:spPr/>
    </dgm:pt>
    <dgm:pt modelId="{88839784-6419-4923-815B-4933A12BB16B}" type="pres">
      <dgm:prSet presAssocID="{1606DD1B-DA18-405F-BFBC-FEC89ACE690B}" presName="hierChild3" presStyleCnt="0"/>
      <dgm:spPr/>
    </dgm:pt>
    <dgm:pt modelId="{44314819-148E-48A1-9505-5E85AE20397D}" type="pres">
      <dgm:prSet presAssocID="{CC3EECA0-C93C-4732-B818-5B5DD9250335}" presName="hierRoot1" presStyleCnt="0">
        <dgm:presLayoutVars>
          <dgm:hierBranch val="init"/>
        </dgm:presLayoutVars>
      </dgm:prSet>
      <dgm:spPr/>
    </dgm:pt>
    <dgm:pt modelId="{B8481733-87B7-436F-A86A-E8CBAABD7A9C}" type="pres">
      <dgm:prSet presAssocID="{CC3EECA0-C93C-4732-B818-5B5DD9250335}" presName="rootComposite1" presStyleCnt="0"/>
      <dgm:spPr/>
    </dgm:pt>
    <dgm:pt modelId="{475B1178-D088-4182-B711-064031BBA7AB}" type="pres">
      <dgm:prSet presAssocID="{CC3EECA0-C93C-4732-B818-5B5DD9250335}" presName="rootText1" presStyleLbl="node0" presStyleIdx="3" presStyleCnt="6" custScaleX="62536" custScaleY="55894" custLinFactNeighborX="-6035" custLinFactNeighborY="60570">
        <dgm:presLayoutVars>
          <dgm:chPref val="3"/>
        </dgm:presLayoutVars>
      </dgm:prSet>
      <dgm:spPr/>
    </dgm:pt>
    <dgm:pt modelId="{60DAC35F-7F86-4BCB-AE0C-CF07258D494B}" type="pres">
      <dgm:prSet presAssocID="{CC3EECA0-C93C-4732-B818-5B5DD9250335}" presName="rootConnector1" presStyleLbl="node1" presStyleIdx="0" presStyleCnt="0"/>
      <dgm:spPr/>
    </dgm:pt>
    <dgm:pt modelId="{743C43FC-5454-4C5C-A443-7D2716572E96}" type="pres">
      <dgm:prSet presAssocID="{CC3EECA0-C93C-4732-B818-5B5DD9250335}" presName="hierChild2" presStyleCnt="0"/>
      <dgm:spPr/>
    </dgm:pt>
    <dgm:pt modelId="{519FDFC4-8E69-444B-8A55-DAB9D0BA1EB3}" type="pres">
      <dgm:prSet presAssocID="{CC3EECA0-C93C-4732-B818-5B5DD9250335}" presName="hierChild3" presStyleCnt="0"/>
      <dgm:spPr/>
    </dgm:pt>
    <dgm:pt modelId="{83C336A7-6457-4134-BA70-DEB3161C1F18}" type="pres">
      <dgm:prSet presAssocID="{4C87E1AA-A9E5-4521-8673-16A42C7E4617}" presName="hierRoot1" presStyleCnt="0">
        <dgm:presLayoutVars>
          <dgm:hierBranch val="init"/>
        </dgm:presLayoutVars>
      </dgm:prSet>
      <dgm:spPr/>
    </dgm:pt>
    <dgm:pt modelId="{9B4FDB39-27CD-4EEB-9FA6-F77152FAB038}" type="pres">
      <dgm:prSet presAssocID="{4C87E1AA-A9E5-4521-8673-16A42C7E4617}" presName="rootComposite1" presStyleCnt="0"/>
      <dgm:spPr/>
    </dgm:pt>
    <dgm:pt modelId="{DD6EF058-F037-48E1-B47A-A9CE4448820F}" type="pres">
      <dgm:prSet presAssocID="{4C87E1AA-A9E5-4521-8673-16A42C7E4617}" presName="rootText1" presStyleLbl="node0" presStyleIdx="4" presStyleCnt="6" custScaleX="65091" custScaleY="61239" custLinFactX="-23523" custLinFactY="70167" custLinFactNeighborX="-100000" custLinFactNeighborY="100000">
        <dgm:presLayoutVars>
          <dgm:chPref val="3"/>
        </dgm:presLayoutVars>
      </dgm:prSet>
      <dgm:spPr/>
    </dgm:pt>
    <dgm:pt modelId="{AF90DC8A-8E1A-4EAD-BD5E-C7220EAEC5FA}" type="pres">
      <dgm:prSet presAssocID="{4C87E1AA-A9E5-4521-8673-16A42C7E4617}" presName="rootConnector1" presStyleLbl="node1" presStyleIdx="0" presStyleCnt="0"/>
      <dgm:spPr/>
    </dgm:pt>
    <dgm:pt modelId="{7ED13AEE-9811-447E-B1AF-AB374EE05115}" type="pres">
      <dgm:prSet presAssocID="{4C87E1AA-A9E5-4521-8673-16A42C7E4617}" presName="hierChild2" presStyleCnt="0"/>
      <dgm:spPr/>
    </dgm:pt>
    <dgm:pt modelId="{EE1FD407-114C-4982-8EA7-EBBC7BC3AB5F}" type="pres">
      <dgm:prSet presAssocID="{4C87E1AA-A9E5-4521-8673-16A42C7E4617}" presName="hierChild3" presStyleCnt="0"/>
      <dgm:spPr/>
    </dgm:pt>
    <dgm:pt modelId="{EB329919-31E5-44A9-B8F4-14772B90D4B2}" type="pres">
      <dgm:prSet presAssocID="{057AFB83-FF8F-49D2-BEB5-343A3919C67E}" presName="hierRoot1" presStyleCnt="0">
        <dgm:presLayoutVars>
          <dgm:hierBranch val="init"/>
        </dgm:presLayoutVars>
      </dgm:prSet>
      <dgm:spPr/>
    </dgm:pt>
    <dgm:pt modelId="{1F62A098-FAA6-4B4C-9AD8-784DE30E2454}" type="pres">
      <dgm:prSet presAssocID="{057AFB83-FF8F-49D2-BEB5-343A3919C67E}" presName="rootComposite1" presStyleCnt="0"/>
      <dgm:spPr/>
    </dgm:pt>
    <dgm:pt modelId="{D6A7E125-1E7B-433E-9AC2-4300D3CC7799}" type="pres">
      <dgm:prSet presAssocID="{057AFB83-FF8F-49D2-BEB5-343A3919C67E}" presName="rootText1" presStyleLbl="node0" presStyleIdx="5" presStyleCnt="6" custScaleX="65091" custScaleY="61239" custLinFactNeighborX="-86124" custLinFactNeighborY="47409">
        <dgm:presLayoutVars>
          <dgm:chPref val="3"/>
        </dgm:presLayoutVars>
      </dgm:prSet>
      <dgm:spPr/>
    </dgm:pt>
    <dgm:pt modelId="{13C8E81B-98D2-4E04-B7F3-BE6731EF405D}" type="pres">
      <dgm:prSet presAssocID="{057AFB83-FF8F-49D2-BEB5-343A3919C67E}" presName="rootConnector1" presStyleLbl="node1" presStyleIdx="0" presStyleCnt="0"/>
      <dgm:spPr/>
    </dgm:pt>
    <dgm:pt modelId="{E05FCD0F-B779-4841-8988-18719A2B40AC}" type="pres">
      <dgm:prSet presAssocID="{057AFB83-FF8F-49D2-BEB5-343A3919C67E}" presName="hierChild2" presStyleCnt="0"/>
      <dgm:spPr/>
    </dgm:pt>
    <dgm:pt modelId="{91C34106-EA1F-49D7-A00F-9DD247E061C6}" type="pres">
      <dgm:prSet presAssocID="{057AFB83-FF8F-49D2-BEB5-343A3919C67E}" presName="hierChild3" presStyleCnt="0"/>
      <dgm:spPr/>
    </dgm:pt>
  </dgm:ptLst>
  <dgm:cxnLst>
    <dgm:cxn modelId="{29FC8206-A766-4D74-B42E-49916C9845FE}" type="presOf" srcId="{D7E2A048-5A29-45BC-AFEC-A92D7F3A6870}" destId="{B28B8AA2-60C5-4D58-B338-615722F6E5B5}" srcOrd="0" destOrd="0" presId="urn:microsoft.com/office/officeart/2005/8/layout/orgChart1"/>
    <dgm:cxn modelId="{7B2E530E-1B0F-4919-9470-0F837414BA2E}" type="presOf" srcId="{CC3EECA0-C93C-4732-B818-5B5DD9250335}" destId="{475B1178-D088-4182-B711-064031BBA7AB}" srcOrd="0" destOrd="0" presId="urn:microsoft.com/office/officeart/2005/8/layout/orgChart1"/>
    <dgm:cxn modelId="{81BBA91A-8F71-457D-955C-F8A469F0365F}" srcId="{D7E2A048-5A29-45BC-AFEC-A92D7F3A6870}" destId="{424F3559-AE34-4F8D-BA33-C4F549202A56}" srcOrd="0" destOrd="0" parTransId="{AAAA9BE5-A0CD-4760-914A-2E38F9897E95}" sibTransId="{6B81243A-CC2C-467F-8547-AEA4EE665346}"/>
    <dgm:cxn modelId="{28E4151D-B4AF-41A9-9CC5-E1EB3E54AF3A}" type="presOf" srcId="{057AFB83-FF8F-49D2-BEB5-343A3919C67E}" destId="{13C8E81B-98D2-4E04-B7F3-BE6731EF405D}" srcOrd="1" destOrd="0" presId="urn:microsoft.com/office/officeart/2005/8/layout/orgChart1"/>
    <dgm:cxn modelId="{9DDA7D20-C536-46F9-813C-E0FBE8C133C1}" srcId="{D7E2A048-5A29-45BC-AFEC-A92D7F3A6870}" destId="{057AFB83-FF8F-49D2-BEB5-343A3919C67E}" srcOrd="5" destOrd="0" parTransId="{BEDEF702-2898-48C3-AC1A-C85B8C5D40D0}" sibTransId="{FAB6812F-4445-4EA6-B7B8-E841D76EBFDC}"/>
    <dgm:cxn modelId="{BE37F632-7C45-450B-9EDC-D063EDD6C114}" srcId="{D7E2A048-5A29-45BC-AFEC-A92D7F3A6870}" destId="{CC3EECA0-C93C-4732-B818-5B5DD9250335}" srcOrd="3" destOrd="0" parTransId="{9AF20353-ED49-44CC-B4B1-764F7B2FE1FA}" sibTransId="{72533D03-B753-4F71-8499-5681E733D0EF}"/>
    <dgm:cxn modelId="{E9D10B39-1AE1-473B-9562-05C71523EBF7}" type="presOf" srcId="{424F3559-AE34-4F8D-BA33-C4F549202A56}" destId="{91A9F3D9-9398-49F6-BB91-B5292EE8F74D}" srcOrd="1" destOrd="0" presId="urn:microsoft.com/office/officeart/2005/8/layout/orgChart1"/>
    <dgm:cxn modelId="{DED85E3B-AC84-4D4A-9FD0-F30144785F16}" type="presOf" srcId="{4C87E1AA-A9E5-4521-8673-16A42C7E4617}" destId="{AF90DC8A-8E1A-4EAD-BD5E-C7220EAEC5FA}" srcOrd="1" destOrd="0" presId="urn:microsoft.com/office/officeart/2005/8/layout/orgChart1"/>
    <dgm:cxn modelId="{3067A53E-075F-4811-A3AE-1B76B3CD174D}" srcId="{D7E2A048-5A29-45BC-AFEC-A92D7F3A6870}" destId="{1606DD1B-DA18-405F-BFBC-FEC89ACE690B}" srcOrd="2" destOrd="0" parTransId="{4AFB772C-3304-4205-BB13-C054FB3EF52D}" sibTransId="{95FC7FE2-F1DB-4158-B23E-00764202A5ED}"/>
    <dgm:cxn modelId="{2F8C7A69-C1D4-4094-BC40-A5B4CA7312F1}" type="presOf" srcId="{CC3EECA0-C93C-4732-B818-5B5DD9250335}" destId="{60DAC35F-7F86-4BCB-AE0C-CF07258D494B}" srcOrd="1" destOrd="0" presId="urn:microsoft.com/office/officeart/2005/8/layout/orgChart1"/>
    <dgm:cxn modelId="{481C4657-3D9E-4514-A108-2BAB999912C2}" type="presOf" srcId="{4C87E1AA-A9E5-4521-8673-16A42C7E4617}" destId="{DD6EF058-F037-48E1-B47A-A9CE4448820F}" srcOrd="0" destOrd="0" presId="urn:microsoft.com/office/officeart/2005/8/layout/orgChart1"/>
    <dgm:cxn modelId="{0C9A7283-9657-4C46-B3B4-2BA56591EFC0}" type="presOf" srcId="{DFA7F2B3-7308-4CE9-A042-478163E9D325}" destId="{9AD7615B-6E9B-4EDD-A8F5-862C1B6BA7E3}" srcOrd="0" destOrd="0" presId="urn:microsoft.com/office/officeart/2005/8/layout/orgChart1"/>
    <dgm:cxn modelId="{13E68894-810B-493C-8E8F-52313F6F62AD}" srcId="{424F3559-AE34-4F8D-BA33-C4F549202A56}" destId="{42CA58DD-E419-4948-88E2-5582727CCF1D}" srcOrd="1" destOrd="0" parTransId="{890B62A3-4407-4590-ABB2-45FE8DF8F33B}" sibTransId="{836F4DA8-FFDE-40B7-9322-FA77EBEF48FE}"/>
    <dgm:cxn modelId="{5AD59C9C-720D-4634-B75F-CF0D8B8D68AB}" srcId="{D7E2A048-5A29-45BC-AFEC-A92D7F3A6870}" destId="{4C87E1AA-A9E5-4521-8673-16A42C7E4617}" srcOrd="4" destOrd="0" parTransId="{953DB45F-281C-4316-905E-2CE096842667}" sibTransId="{777C206C-4D6C-4B6F-9C76-15B0740DCEE4}"/>
    <dgm:cxn modelId="{D427C19E-95F2-4FF7-99EC-AB196DADD94D}" type="presOf" srcId="{537E88B5-43BC-420A-88D5-B645F858C7CB}" destId="{97683030-F50A-4E5B-9965-B1843C2DE16E}" srcOrd="1" destOrd="0" presId="urn:microsoft.com/office/officeart/2005/8/layout/orgChart1"/>
    <dgm:cxn modelId="{D97400A3-FDD4-4CF6-8412-F442B6C43FD8}" type="presOf" srcId="{84F24979-0789-467F-A096-D10C3FAE072D}" destId="{AC9DAB1B-F0D2-410F-8523-61737413AC30}" srcOrd="1" destOrd="0" presId="urn:microsoft.com/office/officeart/2005/8/layout/orgChart1"/>
    <dgm:cxn modelId="{ADDB59A3-4008-4865-B6E9-937B5DF2BD27}" srcId="{D7E2A048-5A29-45BC-AFEC-A92D7F3A6870}" destId="{84F24979-0789-467F-A096-D10C3FAE072D}" srcOrd="1" destOrd="0" parTransId="{67C6BF67-36A3-4146-BD8C-89C2B53F5FDF}" sibTransId="{0FBEB469-D4DD-4156-8522-0432766ED7A4}"/>
    <dgm:cxn modelId="{CE668DA3-D13A-479D-BD0F-F8BB336C72AB}" type="presOf" srcId="{537E88B5-43BC-420A-88D5-B645F858C7CB}" destId="{ABDABA75-6178-4FAA-9739-29CDECD4E45A}" srcOrd="0" destOrd="0" presId="urn:microsoft.com/office/officeart/2005/8/layout/orgChart1"/>
    <dgm:cxn modelId="{433AFBB0-D12F-422E-946C-AACE183EE418}" type="presOf" srcId="{890B62A3-4407-4590-ABB2-45FE8DF8F33B}" destId="{1DEFBF08-C198-4786-88C5-500EEC75C9BD}" srcOrd="0" destOrd="0" presId="urn:microsoft.com/office/officeart/2005/8/layout/orgChart1"/>
    <dgm:cxn modelId="{4B0072B6-3408-4FA3-A2DA-54E3EB03F00F}" type="presOf" srcId="{057AFB83-FF8F-49D2-BEB5-343A3919C67E}" destId="{D6A7E125-1E7B-433E-9AC2-4300D3CC7799}" srcOrd="0" destOrd="0" presId="urn:microsoft.com/office/officeart/2005/8/layout/orgChart1"/>
    <dgm:cxn modelId="{D262E4C9-7F79-44AE-8D3A-F3064DAA4ED7}" type="presOf" srcId="{1606DD1B-DA18-405F-BFBC-FEC89ACE690B}" destId="{EB044A2A-BFDC-4EDD-9271-B051BA131CD5}" srcOrd="0" destOrd="0" presId="urn:microsoft.com/office/officeart/2005/8/layout/orgChart1"/>
    <dgm:cxn modelId="{40F280CE-28F9-44B8-BCC0-DF161B221939}" type="presOf" srcId="{84F24979-0789-467F-A096-D10C3FAE072D}" destId="{36E32081-0CA9-4496-A0B5-A8D004A72D1A}" srcOrd="0" destOrd="0" presId="urn:microsoft.com/office/officeart/2005/8/layout/orgChart1"/>
    <dgm:cxn modelId="{0DE9CECF-472E-4BB2-AA25-BA188F0823FF}" type="presOf" srcId="{424F3559-AE34-4F8D-BA33-C4F549202A56}" destId="{24899E92-DED3-487A-9FFE-33A58956435B}" srcOrd="0" destOrd="0" presId="urn:microsoft.com/office/officeart/2005/8/layout/orgChart1"/>
    <dgm:cxn modelId="{0EAF1BDB-34E9-47ED-BCDF-5CE1C53EA5EE}" type="presOf" srcId="{42CA58DD-E419-4948-88E2-5582727CCF1D}" destId="{C74616A4-6519-458C-9291-9B6C4F6AE8DC}" srcOrd="0" destOrd="0" presId="urn:microsoft.com/office/officeart/2005/8/layout/orgChart1"/>
    <dgm:cxn modelId="{79FC8EDF-6149-4B08-9D7E-C072E96A0217}" type="presOf" srcId="{42CA58DD-E419-4948-88E2-5582727CCF1D}" destId="{662C948D-ED82-41FE-8566-343A772B9736}" srcOrd="1" destOrd="0" presId="urn:microsoft.com/office/officeart/2005/8/layout/orgChart1"/>
    <dgm:cxn modelId="{6181BBEC-8E82-428D-A5D2-8EB98421E713}" srcId="{424F3559-AE34-4F8D-BA33-C4F549202A56}" destId="{537E88B5-43BC-420A-88D5-B645F858C7CB}" srcOrd="0" destOrd="0" parTransId="{DFA7F2B3-7308-4CE9-A042-478163E9D325}" sibTransId="{353FAAFE-C5AE-4523-9711-BC4BA082D770}"/>
    <dgm:cxn modelId="{59C1E5F2-158F-4979-9A25-CB171EEA01A6}" type="presOf" srcId="{1606DD1B-DA18-405F-BFBC-FEC89ACE690B}" destId="{788E4D2D-A22A-43BB-A126-A10BFAF39E5C}" srcOrd="1" destOrd="0" presId="urn:microsoft.com/office/officeart/2005/8/layout/orgChart1"/>
    <dgm:cxn modelId="{BD49004F-5FBA-4B73-9FBA-7FDD2AB116B8}" type="presParOf" srcId="{B28B8AA2-60C5-4D58-B338-615722F6E5B5}" destId="{70BB7935-7E6C-479E-A7EB-22156CAEE96E}" srcOrd="0" destOrd="0" presId="urn:microsoft.com/office/officeart/2005/8/layout/orgChart1"/>
    <dgm:cxn modelId="{5B1AFB8B-D31C-4DB0-BE89-6D11D6471AA9}" type="presParOf" srcId="{70BB7935-7E6C-479E-A7EB-22156CAEE96E}" destId="{3AF0FB74-E8BE-4F52-9D86-47166E627CD6}" srcOrd="0" destOrd="0" presId="urn:microsoft.com/office/officeart/2005/8/layout/orgChart1"/>
    <dgm:cxn modelId="{764B5F59-379D-4160-9B1D-9841567848DB}" type="presParOf" srcId="{3AF0FB74-E8BE-4F52-9D86-47166E627CD6}" destId="{24899E92-DED3-487A-9FFE-33A58956435B}" srcOrd="0" destOrd="0" presId="urn:microsoft.com/office/officeart/2005/8/layout/orgChart1"/>
    <dgm:cxn modelId="{E0AB1304-697F-4A9A-8D8A-BEB51A0DAA94}" type="presParOf" srcId="{3AF0FB74-E8BE-4F52-9D86-47166E627CD6}" destId="{91A9F3D9-9398-49F6-BB91-B5292EE8F74D}" srcOrd="1" destOrd="0" presId="urn:microsoft.com/office/officeart/2005/8/layout/orgChart1"/>
    <dgm:cxn modelId="{C4E08036-1319-442E-9730-3D05A8ED347C}" type="presParOf" srcId="{70BB7935-7E6C-479E-A7EB-22156CAEE96E}" destId="{1AEFDD7B-A262-4451-B1D7-0B3682D81233}" srcOrd="1" destOrd="0" presId="urn:microsoft.com/office/officeart/2005/8/layout/orgChart1"/>
    <dgm:cxn modelId="{401CFC42-F1E6-46F7-9728-F488CFCDE216}" type="presParOf" srcId="{1AEFDD7B-A262-4451-B1D7-0B3682D81233}" destId="{9AD7615B-6E9B-4EDD-A8F5-862C1B6BA7E3}" srcOrd="0" destOrd="0" presId="urn:microsoft.com/office/officeart/2005/8/layout/orgChart1"/>
    <dgm:cxn modelId="{472AD22F-7886-40F0-A6B8-54DF1B10B201}" type="presParOf" srcId="{1AEFDD7B-A262-4451-B1D7-0B3682D81233}" destId="{D802E58C-9E47-40CE-8294-0C1D4EEACA61}" srcOrd="1" destOrd="0" presId="urn:microsoft.com/office/officeart/2005/8/layout/orgChart1"/>
    <dgm:cxn modelId="{71703E7B-56C9-4729-A907-3520922769EA}" type="presParOf" srcId="{D802E58C-9E47-40CE-8294-0C1D4EEACA61}" destId="{9BFD6BCF-7A76-4F42-891F-1239A14E19CC}" srcOrd="0" destOrd="0" presId="urn:microsoft.com/office/officeart/2005/8/layout/orgChart1"/>
    <dgm:cxn modelId="{413B8779-3C0F-4A8A-8CAB-CE1D2940CD74}" type="presParOf" srcId="{9BFD6BCF-7A76-4F42-891F-1239A14E19CC}" destId="{ABDABA75-6178-4FAA-9739-29CDECD4E45A}" srcOrd="0" destOrd="0" presId="urn:microsoft.com/office/officeart/2005/8/layout/orgChart1"/>
    <dgm:cxn modelId="{1C94E3E6-B4D4-4D08-BEDE-E48DF4F86C8F}" type="presParOf" srcId="{9BFD6BCF-7A76-4F42-891F-1239A14E19CC}" destId="{97683030-F50A-4E5B-9965-B1843C2DE16E}" srcOrd="1" destOrd="0" presId="urn:microsoft.com/office/officeart/2005/8/layout/orgChart1"/>
    <dgm:cxn modelId="{37A5AF14-5E83-49EE-BE4B-E152B82F55D7}" type="presParOf" srcId="{D802E58C-9E47-40CE-8294-0C1D4EEACA61}" destId="{A4BAB95D-5295-4FB4-B990-DBB0446AB982}" srcOrd="1" destOrd="0" presId="urn:microsoft.com/office/officeart/2005/8/layout/orgChart1"/>
    <dgm:cxn modelId="{EC21082B-F116-4917-89F6-D48F8B30EB62}" type="presParOf" srcId="{D802E58C-9E47-40CE-8294-0C1D4EEACA61}" destId="{3192C3E6-A27E-4180-B2A7-91D5B23F7C48}" srcOrd="2" destOrd="0" presId="urn:microsoft.com/office/officeart/2005/8/layout/orgChart1"/>
    <dgm:cxn modelId="{729D8279-0480-4B2A-B077-554564D766BA}" type="presParOf" srcId="{1AEFDD7B-A262-4451-B1D7-0B3682D81233}" destId="{1DEFBF08-C198-4786-88C5-500EEC75C9BD}" srcOrd="2" destOrd="0" presId="urn:microsoft.com/office/officeart/2005/8/layout/orgChart1"/>
    <dgm:cxn modelId="{BF5B6CC9-D9AE-443C-976E-2BEE958AA0A0}" type="presParOf" srcId="{1AEFDD7B-A262-4451-B1D7-0B3682D81233}" destId="{B8FEC026-E72C-42CE-9176-1C3528198BD6}" srcOrd="3" destOrd="0" presId="urn:microsoft.com/office/officeart/2005/8/layout/orgChart1"/>
    <dgm:cxn modelId="{BACBD240-B3BC-434B-80E3-AD3D337F88F7}" type="presParOf" srcId="{B8FEC026-E72C-42CE-9176-1C3528198BD6}" destId="{EA697D25-9C78-4523-AD28-C896C129CF55}" srcOrd="0" destOrd="0" presId="urn:microsoft.com/office/officeart/2005/8/layout/orgChart1"/>
    <dgm:cxn modelId="{15CDBC24-3D43-4CE4-8293-D26245C0343F}" type="presParOf" srcId="{EA697D25-9C78-4523-AD28-C896C129CF55}" destId="{C74616A4-6519-458C-9291-9B6C4F6AE8DC}" srcOrd="0" destOrd="0" presId="urn:microsoft.com/office/officeart/2005/8/layout/orgChart1"/>
    <dgm:cxn modelId="{00118387-3838-47B7-860D-AA3838AAA19F}" type="presParOf" srcId="{EA697D25-9C78-4523-AD28-C896C129CF55}" destId="{662C948D-ED82-41FE-8566-343A772B9736}" srcOrd="1" destOrd="0" presId="urn:microsoft.com/office/officeart/2005/8/layout/orgChart1"/>
    <dgm:cxn modelId="{69F57DF4-E9D4-46C9-ABE9-CB09D7D21ACE}" type="presParOf" srcId="{B8FEC026-E72C-42CE-9176-1C3528198BD6}" destId="{5B84D87C-EDFD-4018-8392-36D551F1B84E}" srcOrd="1" destOrd="0" presId="urn:microsoft.com/office/officeart/2005/8/layout/orgChart1"/>
    <dgm:cxn modelId="{2A9AF8E7-363C-4EA7-B2AD-FFE34E52343C}" type="presParOf" srcId="{B8FEC026-E72C-42CE-9176-1C3528198BD6}" destId="{9CA82BA2-C4AC-45C1-8AF8-66A0682F31CB}" srcOrd="2" destOrd="0" presId="urn:microsoft.com/office/officeart/2005/8/layout/orgChart1"/>
    <dgm:cxn modelId="{5F8B6F0A-75BD-47A9-B37B-5C8DE560CBBF}" type="presParOf" srcId="{70BB7935-7E6C-479E-A7EB-22156CAEE96E}" destId="{E287DCA8-343E-49E5-98C9-EF3888A7C18A}" srcOrd="2" destOrd="0" presId="urn:microsoft.com/office/officeart/2005/8/layout/orgChart1"/>
    <dgm:cxn modelId="{2D1769F3-2FA5-426B-BBB5-C74D3D473F16}" type="presParOf" srcId="{B28B8AA2-60C5-4D58-B338-615722F6E5B5}" destId="{355BAD57-1787-402D-AFF1-DC7AB21FD8DC}" srcOrd="1" destOrd="0" presId="urn:microsoft.com/office/officeart/2005/8/layout/orgChart1"/>
    <dgm:cxn modelId="{75E4397C-5AAF-4C84-BCA0-FD622CAF18A7}" type="presParOf" srcId="{355BAD57-1787-402D-AFF1-DC7AB21FD8DC}" destId="{07AFA9A9-BEE5-4723-BB43-441BB5C22204}" srcOrd="0" destOrd="0" presId="urn:microsoft.com/office/officeart/2005/8/layout/orgChart1"/>
    <dgm:cxn modelId="{846DB2EA-41B7-4B0A-9EA2-BA129FDEAA23}" type="presParOf" srcId="{07AFA9A9-BEE5-4723-BB43-441BB5C22204}" destId="{36E32081-0CA9-4496-A0B5-A8D004A72D1A}" srcOrd="0" destOrd="0" presId="urn:microsoft.com/office/officeart/2005/8/layout/orgChart1"/>
    <dgm:cxn modelId="{C32A3168-C709-4EB2-B6A2-BF172D5919F9}" type="presParOf" srcId="{07AFA9A9-BEE5-4723-BB43-441BB5C22204}" destId="{AC9DAB1B-F0D2-410F-8523-61737413AC30}" srcOrd="1" destOrd="0" presId="urn:microsoft.com/office/officeart/2005/8/layout/orgChart1"/>
    <dgm:cxn modelId="{B744FCD4-E78F-4939-84F6-3136FC78B183}" type="presParOf" srcId="{355BAD57-1787-402D-AFF1-DC7AB21FD8DC}" destId="{7706743E-2A88-4426-A7D5-B16B3F982166}" srcOrd="1" destOrd="0" presId="urn:microsoft.com/office/officeart/2005/8/layout/orgChart1"/>
    <dgm:cxn modelId="{A97DA7AF-849E-4FCC-BEE0-04DC5F8A524C}" type="presParOf" srcId="{355BAD57-1787-402D-AFF1-DC7AB21FD8DC}" destId="{781C43ED-C8AD-45FC-BC24-DF8A27330F49}" srcOrd="2" destOrd="0" presId="urn:microsoft.com/office/officeart/2005/8/layout/orgChart1"/>
    <dgm:cxn modelId="{B8198794-5F03-42FD-956B-F310DFC4E9D6}" type="presParOf" srcId="{B28B8AA2-60C5-4D58-B338-615722F6E5B5}" destId="{48EA607A-35B1-4FD0-9008-8780FC686321}" srcOrd="2" destOrd="0" presId="urn:microsoft.com/office/officeart/2005/8/layout/orgChart1"/>
    <dgm:cxn modelId="{3DF7ABD1-D116-4894-AAF6-1DD62401E1A5}" type="presParOf" srcId="{48EA607A-35B1-4FD0-9008-8780FC686321}" destId="{FC2246E8-0496-4A93-81E2-F4FF4F228DC9}" srcOrd="0" destOrd="0" presId="urn:microsoft.com/office/officeart/2005/8/layout/orgChart1"/>
    <dgm:cxn modelId="{55F33444-0D08-4FED-ABF6-18B66750E2BA}" type="presParOf" srcId="{FC2246E8-0496-4A93-81E2-F4FF4F228DC9}" destId="{EB044A2A-BFDC-4EDD-9271-B051BA131CD5}" srcOrd="0" destOrd="0" presId="urn:microsoft.com/office/officeart/2005/8/layout/orgChart1"/>
    <dgm:cxn modelId="{2C51F034-456F-4D4B-A66C-6CF1FCD088DF}" type="presParOf" srcId="{FC2246E8-0496-4A93-81E2-F4FF4F228DC9}" destId="{788E4D2D-A22A-43BB-A126-A10BFAF39E5C}" srcOrd="1" destOrd="0" presId="urn:microsoft.com/office/officeart/2005/8/layout/orgChart1"/>
    <dgm:cxn modelId="{9613E96A-6DCD-42E7-A103-DA80CE5A3EF7}" type="presParOf" srcId="{48EA607A-35B1-4FD0-9008-8780FC686321}" destId="{5903591A-A57B-4346-92D0-E7D87578B139}" srcOrd="1" destOrd="0" presId="urn:microsoft.com/office/officeart/2005/8/layout/orgChart1"/>
    <dgm:cxn modelId="{F5FB23A7-36FE-4FE1-B78D-76B239F857A0}" type="presParOf" srcId="{48EA607A-35B1-4FD0-9008-8780FC686321}" destId="{88839784-6419-4923-815B-4933A12BB16B}" srcOrd="2" destOrd="0" presId="urn:microsoft.com/office/officeart/2005/8/layout/orgChart1"/>
    <dgm:cxn modelId="{69BE57C4-62F2-4729-AF28-EF92BAB7467D}" type="presParOf" srcId="{B28B8AA2-60C5-4D58-B338-615722F6E5B5}" destId="{44314819-148E-48A1-9505-5E85AE20397D}" srcOrd="3" destOrd="0" presId="urn:microsoft.com/office/officeart/2005/8/layout/orgChart1"/>
    <dgm:cxn modelId="{0614EFC4-5A5F-43B7-97FC-908F484F97FD}" type="presParOf" srcId="{44314819-148E-48A1-9505-5E85AE20397D}" destId="{B8481733-87B7-436F-A86A-E8CBAABD7A9C}" srcOrd="0" destOrd="0" presId="urn:microsoft.com/office/officeart/2005/8/layout/orgChart1"/>
    <dgm:cxn modelId="{44B8A580-4448-4428-B7D1-D0197D7C939D}" type="presParOf" srcId="{B8481733-87B7-436F-A86A-E8CBAABD7A9C}" destId="{475B1178-D088-4182-B711-064031BBA7AB}" srcOrd="0" destOrd="0" presId="urn:microsoft.com/office/officeart/2005/8/layout/orgChart1"/>
    <dgm:cxn modelId="{25C3B2FC-484A-41FC-A35D-E1DEF13874A3}" type="presParOf" srcId="{B8481733-87B7-436F-A86A-E8CBAABD7A9C}" destId="{60DAC35F-7F86-4BCB-AE0C-CF07258D494B}" srcOrd="1" destOrd="0" presId="urn:microsoft.com/office/officeart/2005/8/layout/orgChart1"/>
    <dgm:cxn modelId="{E4B87DAB-038E-4F6B-9F12-230AF0A84010}" type="presParOf" srcId="{44314819-148E-48A1-9505-5E85AE20397D}" destId="{743C43FC-5454-4C5C-A443-7D2716572E96}" srcOrd="1" destOrd="0" presId="urn:microsoft.com/office/officeart/2005/8/layout/orgChart1"/>
    <dgm:cxn modelId="{89DD8F00-3998-41DE-BB70-1D18BCD7B773}" type="presParOf" srcId="{44314819-148E-48A1-9505-5E85AE20397D}" destId="{519FDFC4-8E69-444B-8A55-DAB9D0BA1EB3}" srcOrd="2" destOrd="0" presId="urn:microsoft.com/office/officeart/2005/8/layout/orgChart1"/>
    <dgm:cxn modelId="{0BF71DD0-93ED-41D7-9424-9E8A374C589D}" type="presParOf" srcId="{B28B8AA2-60C5-4D58-B338-615722F6E5B5}" destId="{83C336A7-6457-4134-BA70-DEB3161C1F18}" srcOrd="4" destOrd="0" presId="urn:microsoft.com/office/officeart/2005/8/layout/orgChart1"/>
    <dgm:cxn modelId="{93BA6C1C-9A5F-4A84-817D-1082B86DD1F0}" type="presParOf" srcId="{83C336A7-6457-4134-BA70-DEB3161C1F18}" destId="{9B4FDB39-27CD-4EEB-9FA6-F77152FAB038}" srcOrd="0" destOrd="0" presId="urn:microsoft.com/office/officeart/2005/8/layout/orgChart1"/>
    <dgm:cxn modelId="{C87C6E7E-B36B-4AF2-875A-D200C70907C1}" type="presParOf" srcId="{9B4FDB39-27CD-4EEB-9FA6-F77152FAB038}" destId="{DD6EF058-F037-48E1-B47A-A9CE4448820F}" srcOrd="0" destOrd="0" presId="urn:microsoft.com/office/officeart/2005/8/layout/orgChart1"/>
    <dgm:cxn modelId="{8C550CB0-738F-4127-8736-AD6109F82603}" type="presParOf" srcId="{9B4FDB39-27CD-4EEB-9FA6-F77152FAB038}" destId="{AF90DC8A-8E1A-4EAD-BD5E-C7220EAEC5FA}" srcOrd="1" destOrd="0" presId="urn:microsoft.com/office/officeart/2005/8/layout/orgChart1"/>
    <dgm:cxn modelId="{48BD7D74-2478-46E3-A929-43C7BB31D1B7}" type="presParOf" srcId="{83C336A7-6457-4134-BA70-DEB3161C1F18}" destId="{7ED13AEE-9811-447E-B1AF-AB374EE05115}" srcOrd="1" destOrd="0" presId="urn:microsoft.com/office/officeart/2005/8/layout/orgChart1"/>
    <dgm:cxn modelId="{AE701628-37A2-4167-B285-A6D43628FE37}" type="presParOf" srcId="{83C336A7-6457-4134-BA70-DEB3161C1F18}" destId="{EE1FD407-114C-4982-8EA7-EBBC7BC3AB5F}" srcOrd="2" destOrd="0" presId="urn:microsoft.com/office/officeart/2005/8/layout/orgChart1"/>
    <dgm:cxn modelId="{DAFBEDE8-9920-4580-9701-DADAB21C68EF}" type="presParOf" srcId="{B28B8AA2-60C5-4D58-B338-615722F6E5B5}" destId="{EB329919-31E5-44A9-B8F4-14772B90D4B2}" srcOrd="5" destOrd="0" presId="urn:microsoft.com/office/officeart/2005/8/layout/orgChart1"/>
    <dgm:cxn modelId="{B4C0DAAE-327F-4F07-8DFD-DBA27D0D77A2}" type="presParOf" srcId="{EB329919-31E5-44A9-B8F4-14772B90D4B2}" destId="{1F62A098-FAA6-4B4C-9AD8-784DE30E2454}" srcOrd="0" destOrd="0" presId="urn:microsoft.com/office/officeart/2005/8/layout/orgChart1"/>
    <dgm:cxn modelId="{08F01A02-10DB-48C9-AFEB-D871CE0D7D54}" type="presParOf" srcId="{1F62A098-FAA6-4B4C-9AD8-784DE30E2454}" destId="{D6A7E125-1E7B-433E-9AC2-4300D3CC7799}" srcOrd="0" destOrd="0" presId="urn:microsoft.com/office/officeart/2005/8/layout/orgChart1"/>
    <dgm:cxn modelId="{81E95573-02BD-4D4F-B548-ECF506618FA8}" type="presParOf" srcId="{1F62A098-FAA6-4B4C-9AD8-784DE30E2454}" destId="{13C8E81B-98D2-4E04-B7F3-BE6731EF405D}" srcOrd="1" destOrd="0" presId="urn:microsoft.com/office/officeart/2005/8/layout/orgChart1"/>
    <dgm:cxn modelId="{D045D775-6B2B-4E55-9F7F-6B121995BDF3}" type="presParOf" srcId="{EB329919-31E5-44A9-B8F4-14772B90D4B2}" destId="{E05FCD0F-B779-4841-8988-18719A2B40AC}" srcOrd="1" destOrd="0" presId="urn:microsoft.com/office/officeart/2005/8/layout/orgChart1"/>
    <dgm:cxn modelId="{2E0101A5-1ABF-4B7B-9043-50C4CF2C53B3}" type="presParOf" srcId="{EB329919-31E5-44A9-B8F4-14772B90D4B2}" destId="{91C34106-EA1F-49D7-A00F-9DD247E061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EFBF08-C198-4786-88C5-500EEC75C9BD}">
      <dsp:nvSpPr>
        <dsp:cNvPr id="0" name=""/>
        <dsp:cNvSpPr/>
      </dsp:nvSpPr>
      <dsp:spPr>
        <a:xfrm>
          <a:off x="2106443" y="719039"/>
          <a:ext cx="1032858" cy="490633"/>
        </a:xfrm>
        <a:custGeom>
          <a:avLst/>
          <a:gdLst/>
          <a:ahLst/>
          <a:cxnLst/>
          <a:rect l="0" t="0" r="0" b="0"/>
          <a:pathLst>
            <a:path>
              <a:moveTo>
                <a:pt x="1032858" y="0"/>
              </a:moveTo>
              <a:lnTo>
                <a:pt x="1032858" y="361051"/>
              </a:lnTo>
              <a:lnTo>
                <a:pt x="0" y="361051"/>
              </a:lnTo>
              <a:lnTo>
                <a:pt x="0" y="4906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7615B-6E9B-4EDD-A8F5-862C1B6BA7E3}">
      <dsp:nvSpPr>
        <dsp:cNvPr id="0" name=""/>
        <dsp:cNvSpPr/>
      </dsp:nvSpPr>
      <dsp:spPr>
        <a:xfrm>
          <a:off x="1006160" y="719039"/>
          <a:ext cx="2133141" cy="473873"/>
        </a:xfrm>
        <a:custGeom>
          <a:avLst/>
          <a:gdLst/>
          <a:ahLst/>
          <a:cxnLst/>
          <a:rect l="0" t="0" r="0" b="0"/>
          <a:pathLst>
            <a:path>
              <a:moveTo>
                <a:pt x="2133141" y="0"/>
              </a:moveTo>
              <a:lnTo>
                <a:pt x="2133141" y="344292"/>
              </a:lnTo>
              <a:lnTo>
                <a:pt x="0" y="344292"/>
              </a:lnTo>
              <a:lnTo>
                <a:pt x="0" y="4738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99E92-DED3-487A-9FFE-33A58956435B}">
      <dsp:nvSpPr>
        <dsp:cNvPr id="0" name=""/>
        <dsp:cNvSpPr/>
      </dsp:nvSpPr>
      <dsp:spPr>
        <a:xfrm>
          <a:off x="2522246" y="459858"/>
          <a:ext cx="1234110" cy="259181"/>
        </a:xfrm>
        <a:prstGeom prst="rect">
          <a:avLst/>
        </a:prstGeom>
        <a:solidFill>
          <a:srgbClr val="00B0F0"/>
        </a:solidFill>
        <a:ln w="12700" cap="flat" cmpd="sng" algn="ctr">
          <a:solidFill>
            <a:srgbClr val="00B0F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</a:t>
          </a:r>
        </a:p>
      </dsp:txBody>
      <dsp:txXfrm>
        <a:off x="2522246" y="459858"/>
        <a:ext cx="1234110" cy="259181"/>
      </dsp:txXfrm>
    </dsp:sp>
    <dsp:sp modelId="{ABDABA75-6178-4FAA-9739-29CDECD4E45A}">
      <dsp:nvSpPr>
        <dsp:cNvPr id="0" name=""/>
        <dsp:cNvSpPr/>
      </dsp:nvSpPr>
      <dsp:spPr>
        <a:xfrm>
          <a:off x="662034" y="1192913"/>
          <a:ext cx="688251" cy="372028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Services</a:t>
          </a:r>
        </a:p>
      </dsp:txBody>
      <dsp:txXfrm>
        <a:off x="662034" y="1192913"/>
        <a:ext cx="688251" cy="372028"/>
      </dsp:txXfrm>
    </dsp:sp>
    <dsp:sp modelId="{C74616A4-6519-458C-9291-9B6C4F6AE8DC}">
      <dsp:nvSpPr>
        <dsp:cNvPr id="0" name=""/>
        <dsp:cNvSpPr/>
      </dsp:nvSpPr>
      <dsp:spPr>
        <a:xfrm>
          <a:off x="1782199" y="1209672"/>
          <a:ext cx="648488" cy="334252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Live Stream</a:t>
          </a:r>
        </a:p>
      </dsp:txBody>
      <dsp:txXfrm>
        <a:off x="1782199" y="1209672"/>
        <a:ext cx="648488" cy="334252"/>
      </dsp:txXfrm>
    </dsp:sp>
    <dsp:sp modelId="{36E32081-0CA9-4496-A0B5-A8D004A72D1A}">
      <dsp:nvSpPr>
        <dsp:cNvPr id="0" name=""/>
        <dsp:cNvSpPr/>
      </dsp:nvSpPr>
      <dsp:spPr>
        <a:xfrm>
          <a:off x="2238944" y="1905001"/>
          <a:ext cx="803295" cy="377878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Scalping</a:t>
          </a:r>
        </a:p>
      </dsp:txBody>
      <dsp:txXfrm>
        <a:off x="2238944" y="1905001"/>
        <a:ext cx="803295" cy="377878"/>
      </dsp:txXfrm>
    </dsp:sp>
    <dsp:sp modelId="{EB044A2A-BFDC-4EDD-9271-B051BA131CD5}">
      <dsp:nvSpPr>
        <dsp:cNvPr id="0" name=""/>
        <dsp:cNvSpPr/>
      </dsp:nvSpPr>
      <dsp:spPr>
        <a:xfrm>
          <a:off x="2787777" y="1216133"/>
          <a:ext cx="729063" cy="361440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reflection stA="45000" endPos="0" dist="50800" dir="5400000" sy="-100000" algn="bl" rotWithShape="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Strategies</a:t>
          </a:r>
        </a:p>
      </dsp:txBody>
      <dsp:txXfrm>
        <a:off x="2787777" y="1216133"/>
        <a:ext cx="729063" cy="361440"/>
      </dsp:txXfrm>
    </dsp:sp>
    <dsp:sp modelId="{475B1178-D088-4182-B711-064031BBA7AB}">
      <dsp:nvSpPr>
        <dsp:cNvPr id="0" name=""/>
        <dsp:cNvSpPr/>
      </dsp:nvSpPr>
      <dsp:spPr>
        <a:xfrm>
          <a:off x="3654308" y="1247776"/>
          <a:ext cx="771763" cy="344896"/>
        </a:xfrm>
        <a:prstGeom prst="rect">
          <a:avLst/>
        </a:prstGeom>
        <a:solidFill>
          <a:srgbClr val="0070C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Watchlist</a:t>
          </a:r>
        </a:p>
      </dsp:txBody>
      <dsp:txXfrm>
        <a:off x="3654308" y="1247776"/>
        <a:ext cx="771763" cy="344896"/>
      </dsp:txXfrm>
    </dsp:sp>
    <dsp:sp modelId="{DD6EF058-F037-48E1-B47A-A9CE4448820F}">
      <dsp:nvSpPr>
        <dsp:cNvPr id="0" name=""/>
        <dsp:cNvSpPr/>
      </dsp:nvSpPr>
      <dsp:spPr>
        <a:xfrm>
          <a:off x="3235303" y="1924050"/>
          <a:ext cx="803295" cy="377878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Short Squeeze</a:t>
          </a:r>
        </a:p>
      </dsp:txBody>
      <dsp:txXfrm>
        <a:off x="3235303" y="1924050"/>
        <a:ext cx="803295" cy="377878"/>
      </dsp:txXfrm>
    </dsp:sp>
    <dsp:sp modelId="{D6A7E125-1E7B-433E-9AC2-4300D3CC7799}">
      <dsp:nvSpPr>
        <dsp:cNvPr id="0" name=""/>
        <dsp:cNvSpPr/>
      </dsp:nvSpPr>
      <dsp:spPr>
        <a:xfrm>
          <a:off x="4759306" y="1166565"/>
          <a:ext cx="803295" cy="377878"/>
        </a:xfrm>
        <a:prstGeom prst="rect">
          <a:avLst/>
        </a:prstGeom>
        <a:solidFill>
          <a:srgbClr val="0070C0"/>
        </a:solidFill>
        <a:ln w="12700" cap="flat" cmpd="sng" algn="ctr">
          <a:solidFill>
            <a:srgbClr val="0070C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</a:t>
          </a:r>
        </a:p>
      </dsp:txBody>
      <dsp:txXfrm>
        <a:off x="4759306" y="1166565"/>
        <a:ext cx="803295" cy="3778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E9440A-0871-4A34-87CA-125039B80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Timothy Rodgerson</cp:lastModifiedBy>
  <cp:revision>2</cp:revision>
  <dcterms:created xsi:type="dcterms:W3CDTF">2020-04-19T00:23:00Z</dcterms:created>
  <dcterms:modified xsi:type="dcterms:W3CDTF">2020-04-19T00:23:00Z</dcterms:modified>
  <cp:version/>
</cp:coreProperties>
</file>