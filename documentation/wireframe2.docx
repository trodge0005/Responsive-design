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0AC0" w14:textId="1423059C" w:rsidR="00F9444C" w:rsidRDefault="000705FC">
      <w:pPr>
        <w:pStyle w:val="NoSpacing"/>
      </w:pPr>
      <w:r>
        <w:t>Tim Rodgerson</w:t>
      </w:r>
    </w:p>
    <w:p w14:paraId="42965200" w14:textId="0383455C" w:rsidR="00E614DD" w:rsidRDefault="000705FC">
      <w:pPr>
        <w:pStyle w:val="NoSpacing"/>
      </w:pPr>
      <w:r>
        <w:t>Professor Warren</w:t>
      </w:r>
    </w:p>
    <w:p w14:paraId="1BD49335" w14:textId="77D9FF5F" w:rsidR="00E614DD" w:rsidRDefault="000705FC">
      <w:pPr>
        <w:pStyle w:val="NoSpacing"/>
      </w:pPr>
      <w:r>
        <w:t>CST 152</w:t>
      </w:r>
    </w:p>
    <w:p w14:paraId="45201D7D" w14:textId="4353ADDB" w:rsidR="00437AD5" w:rsidRDefault="000705FC" w:rsidP="00437AD5">
      <w:pPr>
        <w:pStyle w:val="NoSpacing"/>
      </w:pPr>
      <w:r>
        <w:t>4/18/2020</w:t>
      </w:r>
    </w:p>
    <w:p w14:paraId="21A72AE2" w14:textId="68F73A9C" w:rsidR="00F10D0D" w:rsidRDefault="00DE5D7B" w:rsidP="00582739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05F9D" wp14:editId="51E66373">
                <wp:simplePos x="0" y="0"/>
                <wp:positionH relativeFrom="column">
                  <wp:posOffset>533400</wp:posOffset>
                </wp:positionH>
                <wp:positionV relativeFrom="paragraph">
                  <wp:posOffset>4732020</wp:posOffset>
                </wp:positionV>
                <wp:extent cx="742950" cy="3714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986BD" w14:textId="6195FA73" w:rsidR="00DE5D7B" w:rsidRDefault="00DE5D7B" w:rsidP="00DE5D7B">
                            <w:pPr>
                              <w:ind w:firstLine="0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905F9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2pt;margin-top:372.6pt;width:58.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" fillcolor="white [3201]" strokeweight=".5pt">
                <v:textbox>
                  <w:txbxContent>
                    <w:p w14:paraId="2B0986BD" w14:textId="6195FA73" w:rsidR="00DE5D7B" w:rsidRDefault="00DE5D7B" w:rsidP="00DE5D7B">
                      <w:pPr>
                        <w:ind w:firstLine="0"/>
                      </w:pPr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E8C2AC" wp14:editId="5E6679DF">
                <wp:simplePos x="0" y="0"/>
                <wp:positionH relativeFrom="column">
                  <wp:posOffset>4514850</wp:posOffset>
                </wp:positionH>
                <wp:positionV relativeFrom="paragraph">
                  <wp:posOffset>4160520</wp:posOffset>
                </wp:positionV>
                <wp:extent cx="904875" cy="7143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9B04B" w14:textId="7DB6137F" w:rsidR="00DE5D7B" w:rsidRDefault="00DE5D7B" w:rsidP="00DE5D7B">
                            <w:pPr>
                              <w:ind w:firstLine="0"/>
                            </w:pPr>
                            <w:r>
                              <w:t>quick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C2AC" id="Text Box 11" o:spid="_x0000_s1027" type="#_x0000_t202" style="position:absolute;left:0;text-align:left;margin-left:355.5pt;margin-top:327.6pt;width:71.25pt;height:5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" fillcolor="white [3201]" strokeweight=".5pt">
                <v:textbox>
                  <w:txbxContent>
                    <w:p w14:paraId="3759B04B" w14:textId="7DB6137F" w:rsidR="00DE5D7B" w:rsidRDefault="00DE5D7B" w:rsidP="00DE5D7B">
                      <w:pPr>
                        <w:ind w:firstLine="0"/>
                      </w:pPr>
                      <w:r>
                        <w:t>quick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A7B37" wp14:editId="46B8E5D0">
                <wp:simplePos x="0" y="0"/>
                <wp:positionH relativeFrom="column">
                  <wp:posOffset>533400</wp:posOffset>
                </wp:positionH>
                <wp:positionV relativeFrom="paragraph">
                  <wp:posOffset>4331970</wp:posOffset>
                </wp:positionV>
                <wp:extent cx="619125" cy="314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1EF8A" w14:textId="333C0980" w:rsidR="00DE5D7B" w:rsidRDefault="00DE5D7B" w:rsidP="00DE5D7B">
                            <w:pPr>
                              <w:ind w:firstLine="0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7B37" id="Text Box 10" o:spid="_x0000_s1028" type="#_x0000_t202" style="position:absolute;left:0;text-align:left;margin-left:42pt;margin-top:341.1pt;width:48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" fillcolor="white [3201]" strokeweight=".5pt">
                <v:textbox>
                  <w:txbxContent>
                    <w:p w14:paraId="2F61EF8A" w14:textId="333C0980" w:rsidR="00DE5D7B" w:rsidRDefault="00DE5D7B" w:rsidP="00DE5D7B">
                      <w:pPr>
                        <w:ind w:firstLine="0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F4475" wp14:editId="69A710B0">
                <wp:simplePos x="0" y="0"/>
                <wp:positionH relativeFrom="column">
                  <wp:posOffset>409575</wp:posOffset>
                </wp:positionH>
                <wp:positionV relativeFrom="paragraph">
                  <wp:posOffset>4017645</wp:posOffset>
                </wp:positionV>
                <wp:extent cx="5229225" cy="11525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B3E95" w14:textId="2A019BD4" w:rsidR="006C4787" w:rsidRDefault="006C4787" w:rsidP="006C4787">
                            <w:pPr>
                              <w:ind w:firstLine="0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4475" id="Text Box 5" o:spid="_x0000_s1029" type="#_x0000_t202" style="position:absolute;left:0;text-align:left;margin-left:32.25pt;margin-top:316.35pt;width:411.75pt;height:9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" fillcolor="white [3201]" strokeweight=".5pt">
                <v:textbox>
                  <w:txbxContent>
                    <w:p w14:paraId="462B3E95" w14:textId="2A019BD4" w:rsidR="006C4787" w:rsidRDefault="006C4787" w:rsidP="006C4787">
                      <w:pPr>
                        <w:ind w:firstLine="0"/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39337" wp14:editId="6ABF2883">
                <wp:simplePos x="0" y="0"/>
                <wp:positionH relativeFrom="column">
                  <wp:posOffset>419101</wp:posOffset>
                </wp:positionH>
                <wp:positionV relativeFrom="paragraph">
                  <wp:posOffset>1169670</wp:posOffset>
                </wp:positionV>
                <wp:extent cx="5162550" cy="647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C3A0A" w14:textId="2EFB749F" w:rsidR="006C4787" w:rsidRDefault="006C4787" w:rsidP="006C4787">
                            <w:pPr>
                              <w:ind w:firstLine="0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9337" id="Text Box 3" o:spid="_x0000_s1030" type="#_x0000_t202" style="position:absolute;left:0;text-align:left;margin-left:33pt;margin-top:92.1pt;width:406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" fillcolor="white [3201]" strokeweight=".5pt">
                <v:textbox>
                  <w:txbxContent>
                    <w:p w14:paraId="5ECC3A0A" w14:textId="2EFB749F" w:rsidR="006C4787" w:rsidRDefault="006C4787" w:rsidP="006C4787">
                      <w:pPr>
                        <w:ind w:firstLine="0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41FF1" wp14:editId="3984F277">
                <wp:simplePos x="0" y="0"/>
                <wp:positionH relativeFrom="margin">
                  <wp:posOffset>4724400</wp:posOffset>
                </wp:positionH>
                <wp:positionV relativeFrom="paragraph">
                  <wp:posOffset>1360170</wp:posOffset>
                </wp:positionV>
                <wp:extent cx="657225" cy="3429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D4E85" w14:textId="29A55D6E" w:rsidR="00DE5D7B" w:rsidRDefault="00DE5D7B" w:rsidP="00DE5D7B">
                            <w:pPr>
                              <w:ind w:firstLine="0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1FF1" id="Text Box 8" o:spid="_x0000_s1031" type="#_x0000_t202" style="position:absolute;left:0;text-align:left;margin-left:372pt;margin-top:107.1pt;width:51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" fillcolor="white [3201]" strokeweight=".5pt">
                <v:textbox>
                  <w:txbxContent>
                    <w:p w14:paraId="2B0D4E85" w14:textId="29A55D6E" w:rsidR="00DE5D7B" w:rsidRDefault="00DE5D7B" w:rsidP="00DE5D7B">
                      <w:pPr>
                        <w:ind w:firstLine="0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43D86" wp14:editId="40699711">
                <wp:simplePos x="0" y="0"/>
                <wp:positionH relativeFrom="column">
                  <wp:posOffset>1362075</wp:posOffset>
                </wp:positionH>
                <wp:positionV relativeFrom="paragraph">
                  <wp:posOffset>1379220</wp:posOffset>
                </wp:positionV>
                <wp:extent cx="3267075" cy="3238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43B0C" w14:textId="53FB4489" w:rsidR="006C4787" w:rsidRDefault="006C4787" w:rsidP="006C4787">
                            <w:pPr>
                              <w:ind w:firstLine="0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3D86" id="Text Box 4" o:spid="_x0000_s1032" type="#_x0000_t202" style="position:absolute;left:0;text-align:left;margin-left:107.25pt;margin-top:108.6pt;width:257.2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" fillcolor="white [3201]" strokeweight=".5pt">
                <v:textbox>
                  <w:txbxContent>
                    <w:p w14:paraId="25243B0C" w14:textId="53FB4489" w:rsidR="006C4787" w:rsidRDefault="006C4787" w:rsidP="006C4787">
                      <w:pPr>
                        <w:ind w:firstLine="0"/>
                      </w:pPr>
                      <w: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748C0F" wp14:editId="5110ECF4">
                <wp:simplePos x="0" y="0"/>
                <wp:positionH relativeFrom="column">
                  <wp:posOffset>666750</wp:posOffset>
                </wp:positionH>
                <wp:positionV relativeFrom="paragraph">
                  <wp:posOffset>1388745</wp:posOffset>
                </wp:positionV>
                <wp:extent cx="552450" cy="2952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5E0BB" w14:textId="1E1D1291" w:rsidR="00DE5D7B" w:rsidRDefault="00DE5D7B" w:rsidP="00DE5D7B">
                            <w:pPr>
                              <w:ind w:firstLine="0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8C0F" id="Text Box 2" o:spid="_x0000_s1033" type="#_x0000_t202" style="position:absolute;left:0;text-align:left;margin-left:52.5pt;margin-top:109.35pt;width:43.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">
                <v:textbox>
                  <w:txbxContent>
                    <w:p w14:paraId="0C25E0BB" w14:textId="1E1D1291" w:rsidR="00DE5D7B" w:rsidRDefault="00DE5D7B" w:rsidP="00DE5D7B">
                      <w:pPr>
                        <w:ind w:firstLine="0"/>
                      </w:pPr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7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D4D3B" wp14:editId="2A95BDEC">
                <wp:simplePos x="0" y="0"/>
                <wp:positionH relativeFrom="column">
                  <wp:posOffset>419100</wp:posOffset>
                </wp:positionH>
                <wp:positionV relativeFrom="paragraph">
                  <wp:posOffset>1884045</wp:posOffset>
                </wp:positionV>
                <wp:extent cx="5162550" cy="20764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F80E1" w14:textId="06D50482" w:rsidR="006C4787" w:rsidRDefault="006C4787" w:rsidP="006C4787">
                            <w:pPr>
                              <w:ind w:firstLine="0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D4D3B" id="Text Box 6" o:spid="_x0000_s1034" type="#_x0000_t202" style="position:absolute;left:0;text-align:left;margin-left:33pt;margin-top:148.35pt;width:406.5pt;height:16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" fillcolor="white [3201]" strokeweight=".5pt">
                <v:textbox>
                  <w:txbxContent>
                    <w:p w14:paraId="6D1F80E1" w14:textId="06D50482" w:rsidR="006C4787" w:rsidRDefault="006C4787" w:rsidP="006C4787">
                      <w:pPr>
                        <w:ind w:firstLine="0"/>
                      </w:pPr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6C47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5A201" wp14:editId="6509A295">
                <wp:simplePos x="0" y="0"/>
                <wp:positionH relativeFrom="column">
                  <wp:posOffset>95250</wp:posOffset>
                </wp:positionH>
                <wp:positionV relativeFrom="paragraph">
                  <wp:posOffset>807720</wp:posOffset>
                </wp:positionV>
                <wp:extent cx="5686425" cy="4533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8DB64" w14:textId="0C27A7CA" w:rsidR="006C4787" w:rsidRDefault="006C4787" w:rsidP="006C4787">
                            <w:pPr>
                              <w:ind w:firstLine="0"/>
                            </w:pPr>
                            <w:r>
                              <w:t>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5A201" id="Text Box 1" o:spid="_x0000_s1035" type="#_x0000_t202" style="position:absolute;left:0;text-align:left;margin-left:7.5pt;margin-top:63.6pt;width:447.75pt;height:3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" fillcolor="white [3201]" strokeweight=".5pt">
                <v:textbox>
                  <w:txbxContent>
                    <w:p w14:paraId="6D98DB64" w14:textId="0C27A7CA" w:rsidR="006C4787" w:rsidRDefault="006C4787" w:rsidP="006C4787">
                      <w:pPr>
                        <w:ind w:firstLine="0"/>
                      </w:pPr>
                      <w:r>
                        <w:t>wrapper</w:t>
                      </w:r>
                    </w:p>
                  </w:txbxContent>
                </v:textbox>
              </v:shape>
            </w:pict>
          </mc:Fallback>
        </mc:AlternateContent>
      </w:r>
      <w:r w:rsidR="006C4787" w:rsidRPr="006C4787">
        <w:rPr>
          <w:noProof/>
          <w14:reflection w14:blurRad="0" w14:stA="0" w14:stPos="0" w14:endA="0" w14:endPos="98000" w14:dist="0" w14:dir="0" w14:fadeDir="0" w14:sx="0" w14:sy="0" w14:kx="0" w14:ky="0" w14:algn="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D212A1" wp14:editId="4B3A8D62">
                <wp:simplePos x="0" y="0"/>
                <wp:positionH relativeFrom="margin">
                  <wp:align>right</wp:align>
                </wp:positionH>
                <wp:positionV relativeFrom="paragraph">
                  <wp:posOffset>531495</wp:posOffset>
                </wp:positionV>
                <wp:extent cx="5924550" cy="49625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96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88B04" w14:textId="2D427887" w:rsidR="006C4787" w:rsidRDefault="006C4787" w:rsidP="006C4787">
                            <w:pPr>
                              <w:ind w:firstLine="0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12A1" id="_x0000_s1036" type="#_x0000_t202" style="position:absolute;left:0;text-align:left;margin-left:415.3pt;margin-top:41.85pt;width:466.5pt;height:390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">
                <v:textbox>
                  <w:txbxContent>
                    <w:p w14:paraId="33D88B04" w14:textId="2D427887" w:rsidR="006C4787" w:rsidRDefault="006C4787" w:rsidP="006C4787">
                      <w:pPr>
                        <w:ind w:firstLine="0"/>
                      </w:pPr>
                      <w:r>
                        <w:t>body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4787">
        <w:t>Wire</w:t>
      </w:r>
      <w:r>
        <w:t xml:space="preserve"> </w:t>
      </w:r>
      <w:r w:rsidR="006C4787">
        <w:t>Frame</w:t>
      </w:r>
    </w:p>
    <w:p w14:paraId="6299AD52" w14:textId="05EEFBFA" w:rsidR="006C4787" w:rsidRPr="00582739" w:rsidRDefault="006C4787" w:rsidP="00582739">
      <w:pPr>
        <w:pStyle w:val="NoSpacing"/>
        <w:jc w:val="center"/>
        <w:rPr>
          <w14:reflection w14:blurRad="0" w14:stA="0" w14:stPos="0" w14:endA="0" w14:endPos="98000" w14:dist="0" w14:dir="0" w14:fadeDir="0" w14:sx="0" w14:sy="0" w14:kx="0" w14:ky="0" w14:algn="b"/>
        </w:rPr>
      </w:pPr>
    </w:p>
    <w:sectPr w:rsidR="006C4787" w:rsidRPr="0058273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2E134" w14:textId="77777777" w:rsidR="000705FC" w:rsidRDefault="000705FC">
      <w:pPr>
        <w:spacing w:line="240" w:lineRule="auto"/>
      </w:pPr>
      <w:r>
        <w:separator/>
      </w:r>
    </w:p>
  </w:endnote>
  <w:endnote w:type="continuationSeparator" w:id="0">
    <w:p w14:paraId="232D093A" w14:textId="77777777" w:rsidR="000705FC" w:rsidRDefault="00070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55D0E" w14:textId="77777777" w:rsidR="000705FC" w:rsidRDefault="000705FC">
      <w:pPr>
        <w:spacing w:line="240" w:lineRule="auto"/>
      </w:pPr>
      <w:r>
        <w:separator/>
      </w:r>
    </w:p>
  </w:footnote>
  <w:footnote w:type="continuationSeparator" w:id="0">
    <w:p w14:paraId="7FC3239A" w14:textId="77777777" w:rsidR="000705FC" w:rsidRDefault="000705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3CE19" w14:textId="757A2298" w:rsidR="00E614DD" w:rsidRDefault="000705FC" w:rsidP="000705FC">
    <w:pPr>
      <w:pStyle w:val="Header"/>
    </w:pPr>
    <w:r>
      <w:t>Rodgerson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AC2E6" w14:textId="1FB3FAA6" w:rsidR="00E614DD" w:rsidRDefault="000705FC">
    <w:pPr>
      <w:pStyle w:val="Header"/>
    </w:pPr>
    <w:r>
      <w:t>Rodgerson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762CAC"/>
    <w:multiLevelType w:val="hybridMultilevel"/>
    <w:tmpl w:val="FF669B26"/>
    <w:lvl w:ilvl="0" w:tplc="770A2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F0F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808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EA6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CAA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4F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8EE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0C4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B2A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1BD67FC"/>
    <w:multiLevelType w:val="hybridMultilevel"/>
    <w:tmpl w:val="F41A2124"/>
    <w:lvl w:ilvl="0" w:tplc="B8820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B87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C20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909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BC8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466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9E3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888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708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B483C3E"/>
    <w:multiLevelType w:val="hybridMultilevel"/>
    <w:tmpl w:val="99E201E0"/>
    <w:lvl w:ilvl="0" w:tplc="3B1AB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B6D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806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28B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A4F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82B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A4C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B8D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8AB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9"/>
  </w:num>
  <w:num w:numId="13">
    <w:abstractNumId w:val="20"/>
  </w:num>
  <w:num w:numId="14">
    <w:abstractNumId w:val="16"/>
  </w:num>
  <w:num w:numId="15">
    <w:abstractNumId w:val="22"/>
  </w:num>
  <w:num w:numId="16">
    <w:abstractNumId w:val="18"/>
  </w:num>
  <w:num w:numId="17">
    <w:abstractNumId w:val="11"/>
  </w:num>
  <w:num w:numId="18">
    <w:abstractNumId w:val="10"/>
  </w:num>
  <w:num w:numId="19">
    <w:abstractNumId w:val="17"/>
  </w:num>
  <w:num w:numId="20">
    <w:abstractNumId w:val="23"/>
  </w:num>
  <w:num w:numId="21">
    <w:abstractNumId w:val="14"/>
  </w:num>
  <w:num w:numId="22">
    <w:abstractNumId w:val="21"/>
  </w:num>
  <w:num w:numId="23">
    <w:abstractNumId w:val="24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FC"/>
    <w:rsid w:val="00040CBB"/>
    <w:rsid w:val="000705FC"/>
    <w:rsid w:val="000B78C8"/>
    <w:rsid w:val="001463B2"/>
    <w:rsid w:val="001F62C0"/>
    <w:rsid w:val="002457D1"/>
    <w:rsid w:val="00245E02"/>
    <w:rsid w:val="0031198D"/>
    <w:rsid w:val="0033237E"/>
    <w:rsid w:val="00353B66"/>
    <w:rsid w:val="00437AD5"/>
    <w:rsid w:val="004A2675"/>
    <w:rsid w:val="004F7139"/>
    <w:rsid w:val="00582739"/>
    <w:rsid w:val="005B3697"/>
    <w:rsid w:val="00691EC1"/>
    <w:rsid w:val="006C4787"/>
    <w:rsid w:val="007A1CFB"/>
    <w:rsid w:val="007C53FB"/>
    <w:rsid w:val="008B7D18"/>
    <w:rsid w:val="008F1F97"/>
    <w:rsid w:val="008F4052"/>
    <w:rsid w:val="009166A6"/>
    <w:rsid w:val="009D468C"/>
    <w:rsid w:val="009D4EB3"/>
    <w:rsid w:val="00B13D1B"/>
    <w:rsid w:val="00B4114D"/>
    <w:rsid w:val="00B818DF"/>
    <w:rsid w:val="00BB228E"/>
    <w:rsid w:val="00C82A06"/>
    <w:rsid w:val="00CA77AF"/>
    <w:rsid w:val="00D52117"/>
    <w:rsid w:val="00DB0D39"/>
    <w:rsid w:val="00DE5D7B"/>
    <w:rsid w:val="00E14005"/>
    <w:rsid w:val="00E5349E"/>
    <w:rsid w:val="00E614DD"/>
    <w:rsid w:val="00F10D0D"/>
    <w:rsid w:val="00F31888"/>
    <w:rsid w:val="00F9444C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BC3B69"/>
  <w15:chartTrackingRefBased/>
  <w15:docId w15:val="{429487DE-3E1E-4C94-B507-7A749795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1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4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A4A37-85B6-4B36-BECD-8A934185B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41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Timothy Rodgerson</cp:lastModifiedBy>
  <cp:revision>8</cp:revision>
  <dcterms:created xsi:type="dcterms:W3CDTF">2020-04-18T23:45:00Z</dcterms:created>
  <dcterms:modified xsi:type="dcterms:W3CDTF">2020-04-19T02:29:00Z</dcterms:modified>
  <cp:version/>
</cp:coreProperties>
</file>